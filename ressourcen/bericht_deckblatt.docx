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154" w:rsidRDefault="00D255EF" w:rsidP="003C7532">
      <w:pPr>
        <w:pStyle w:val="Tabellenbeschriftung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3010425</wp:posOffset>
            </wp:positionH>
            <wp:positionV relativeFrom="paragraph">
              <wp:posOffset>-3810</wp:posOffset>
            </wp:positionV>
            <wp:extent cx="3113515" cy="790575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909" cy="800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2154" w:rsidRDefault="00872154" w:rsidP="00401F59">
      <w:pPr>
        <w:rPr>
          <w:rFonts w:cs="Arial"/>
          <w:szCs w:val="22"/>
        </w:rPr>
      </w:pPr>
    </w:p>
    <w:p w:rsidR="00673931" w:rsidRDefault="00673931" w:rsidP="00401F59">
      <w:pPr>
        <w:rPr>
          <w:rFonts w:cs="Arial"/>
          <w:szCs w:val="22"/>
        </w:rPr>
      </w:pPr>
    </w:p>
    <w:p w:rsidR="004B1100" w:rsidRDefault="00673931" w:rsidP="00401F59">
      <w:pPr>
        <w:rPr>
          <w:rFonts w:cs="Arial"/>
          <w:szCs w:val="22"/>
        </w:rPr>
      </w:pPr>
      <w:r w:rsidRPr="00673931">
        <w:rPr>
          <w:rFonts w:cs="Arial"/>
          <w:sz w:val="6"/>
          <w:szCs w:val="22"/>
        </w:rPr>
        <w:br/>
      </w:r>
    </w:p>
    <w:p w:rsidR="004B1100" w:rsidRDefault="004B1100" w:rsidP="00401F59">
      <w:pPr>
        <w:rPr>
          <w:rFonts w:cs="Arial"/>
          <w:szCs w:val="22"/>
        </w:rPr>
      </w:pPr>
    </w:p>
    <w:p w:rsidR="004B1100" w:rsidRDefault="004B1100" w:rsidP="00401F59">
      <w:pPr>
        <w:rPr>
          <w:rFonts w:cs="Arial"/>
          <w:szCs w:val="22"/>
        </w:rPr>
      </w:pPr>
    </w:p>
    <w:p w:rsidR="004C50C0" w:rsidRDefault="004C50C0" w:rsidP="00401F59">
      <w:pPr>
        <w:rPr>
          <w:rFonts w:cs="Arial"/>
          <w:szCs w:val="22"/>
        </w:rPr>
      </w:pPr>
    </w:p>
    <w:p w:rsidR="004C50C0" w:rsidRDefault="004C50C0" w:rsidP="00401F59">
      <w:pPr>
        <w:rPr>
          <w:rFonts w:cs="Arial"/>
          <w:szCs w:val="22"/>
        </w:rPr>
      </w:pPr>
    </w:p>
    <w:p w:rsidR="00E170E7" w:rsidRDefault="00E170E7" w:rsidP="00401F59">
      <w:pPr>
        <w:rPr>
          <w:rFonts w:cs="Arial"/>
          <w:szCs w:val="22"/>
        </w:rPr>
      </w:pPr>
    </w:p>
    <w:p w:rsidR="004C50C0" w:rsidRDefault="004C50C0" w:rsidP="00401F59">
      <w:pPr>
        <w:rPr>
          <w:rFonts w:cs="Arial"/>
          <w:szCs w:val="22"/>
        </w:rPr>
      </w:pPr>
    </w:p>
    <w:p w:rsidR="004B1100" w:rsidRDefault="004B1100" w:rsidP="00401F59">
      <w:pPr>
        <w:rPr>
          <w:rFonts w:cs="Arial"/>
          <w:szCs w:val="22"/>
        </w:rPr>
      </w:pPr>
    </w:p>
    <w:p w:rsidR="00401F59" w:rsidRPr="00673931" w:rsidRDefault="00673931" w:rsidP="00401F59">
      <w:pPr>
        <w:rPr>
          <w:rFonts w:cs="Arial"/>
          <w:sz w:val="6"/>
          <w:szCs w:val="22"/>
        </w:rPr>
      </w:pPr>
      <w:r>
        <w:rPr>
          <w:rFonts w:cs="Arial"/>
          <w:szCs w:val="22"/>
        </w:rPr>
        <w:br/>
      </w:r>
    </w:p>
    <w:tbl>
      <w:tblPr>
        <w:tblW w:w="10490" w:type="dxa"/>
        <w:tblBorders>
          <w:bottom w:val="single" w:sz="36" w:space="0" w:color="5B3E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90"/>
      </w:tblGrid>
      <w:tr w:rsidR="00401F59" w:rsidRPr="00662BE3" w:rsidTr="00260EBE">
        <w:tc>
          <w:tcPr>
            <w:tcW w:w="10490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:rsidR="00401F59" w:rsidRPr="00947276" w:rsidRDefault="00D255EF" w:rsidP="00E170E7">
            <w:pPr>
              <w:spacing w:line="240" w:lineRule="auto"/>
              <w:rPr>
                <w:rFonts w:ascii="Arial" w:hAnsi="Arial" w:cs="Arial"/>
                <w:b/>
                <w:smallCaps/>
                <w:color w:val="808080"/>
                <w:szCs w:val="22"/>
              </w:rPr>
            </w:pPr>
            <w:r>
              <w:rPr>
                <w:rFonts w:ascii="Arial" w:hAnsi="Arial" w:cs="Arial"/>
                <w:b/>
                <w:smallCaps/>
                <w:color w:val="7F7F7F" w:themeColor="text1" w:themeTint="80"/>
                <w:sz w:val="48"/>
                <w:szCs w:val="22"/>
              </w:rPr>
              <w:t>Ergebnisreport</w:t>
            </w:r>
          </w:p>
        </w:tc>
      </w:tr>
    </w:tbl>
    <w:p w:rsidR="00673931" w:rsidRDefault="00260EBE" w:rsidP="00401F59">
      <w:pPr>
        <w:rPr>
          <w:rFonts w:cs="Arial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1D04A31F" wp14:editId="55F2A76A">
                <wp:simplePos x="0" y="0"/>
                <wp:positionH relativeFrom="column">
                  <wp:posOffset>-881380</wp:posOffset>
                </wp:positionH>
                <wp:positionV relativeFrom="paragraph">
                  <wp:posOffset>34925</wp:posOffset>
                </wp:positionV>
                <wp:extent cx="7670800" cy="1219200"/>
                <wp:effectExtent l="0" t="0" r="25400" b="1905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0800" cy="1219200"/>
                        </a:xfrm>
                        <a:prstGeom prst="rect">
                          <a:avLst/>
                        </a:prstGeom>
                        <a:solidFill>
                          <a:srgbClr val="FEDCC2"/>
                        </a:solidFill>
                        <a:ln>
                          <a:solidFill>
                            <a:srgbClr val="FEDCC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1B593" id="Rechteck 7" o:spid="_x0000_s1026" style="position:absolute;margin-left:-69.4pt;margin-top:2.75pt;width:604pt;height:96pt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" fillcolor="#fedcc2" strokecolor="#fedcc2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1A41A8" wp14:editId="4D559B54">
                <wp:simplePos x="0" y="0"/>
                <wp:positionH relativeFrom="column">
                  <wp:posOffset>-881380</wp:posOffset>
                </wp:positionH>
                <wp:positionV relativeFrom="paragraph">
                  <wp:posOffset>6350</wp:posOffset>
                </wp:positionV>
                <wp:extent cx="7671600" cy="0"/>
                <wp:effectExtent l="0" t="19050" r="43815" b="3810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16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BD002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5C69D9" id="Gerader Verbinde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9.4pt,.5pt" to="534.6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" strokecolor="#bd0026" strokeweight="4.5pt"/>
            </w:pict>
          </mc:Fallback>
        </mc:AlternateContent>
      </w:r>
    </w:p>
    <w:p w:rsidR="00E170E7" w:rsidRPr="00947276" w:rsidRDefault="00D255EF" w:rsidP="00260EBE">
      <w:pPr>
        <w:jc w:val="left"/>
        <w:rPr>
          <w:rFonts w:ascii="Arial" w:hAnsi="Arial" w:cs="Arial"/>
          <w:b/>
          <w:bCs/>
          <w:noProof/>
          <w:sz w:val="56"/>
          <w:szCs w:val="56"/>
        </w:rPr>
      </w:pPr>
      <w:r>
        <w:rPr>
          <w:rFonts w:ascii="Arial" w:hAnsi="Arial" w:cs="Arial"/>
          <w:b/>
          <w:bCs/>
          <w:noProof/>
          <w:sz w:val="56"/>
          <w:szCs w:val="56"/>
        </w:rPr>
        <w:t>Hier noch Titel einfügen</w:t>
      </w:r>
    </w:p>
    <w:p w:rsidR="004C50C0" w:rsidRDefault="004C50C0" w:rsidP="00260EBE">
      <w:pPr>
        <w:jc w:val="left"/>
        <w:rPr>
          <w:rFonts w:cs="Arial"/>
          <w:b/>
          <w:bCs/>
          <w:noProof/>
          <w:sz w:val="56"/>
          <w:szCs w:val="56"/>
        </w:rPr>
      </w:pPr>
    </w:p>
    <w:p w:rsidR="00673931" w:rsidRDefault="00673931" w:rsidP="00E036E7">
      <w:pPr>
        <w:rPr>
          <w:rFonts w:cs="Arial"/>
          <w:bCs/>
          <w:i/>
          <w:noProof/>
          <w:sz w:val="36"/>
          <w:szCs w:val="36"/>
        </w:rPr>
      </w:pPr>
    </w:p>
    <w:p w:rsidR="00E170E7" w:rsidRDefault="00E170E7" w:rsidP="00E036E7">
      <w:pPr>
        <w:rPr>
          <w:rFonts w:cs="Arial"/>
          <w:bCs/>
          <w:i/>
          <w:noProof/>
          <w:sz w:val="36"/>
          <w:szCs w:val="36"/>
        </w:rPr>
      </w:pPr>
    </w:p>
    <w:p w:rsidR="00E170E7" w:rsidRDefault="00E170E7" w:rsidP="00E036E7">
      <w:pPr>
        <w:rPr>
          <w:rFonts w:cs="Arial"/>
          <w:bCs/>
          <w:i/>
          <w:noProof/>
          <w:sz w:val="36"/>
          <w:szCs w:val="36"/>
        </w:rPr>
      </w:pPr>
    </w:p>
    <w:p w:rsidR="00E170E7" w:rsidRDefault="00E170E7" w:rsidP="00E036E7">
      <w:pPr>
        <w:rPr>
          <w:rFonts w:cs="Arial"/>
          <w:bCs/>
          <w:i/>
          <w:noProof/>
          <w:sz w:val="36"/>
          <w:szCs w:val="36"/>
        </w:rPr>
      </w:pPr>
    </w:p>
    <w:p w:rsidR="00E170E7" w:rsidRDefault="00E170E7" w:rsidP="00E036E7">
      <w:pPr>
        <w:rPr>
          <w:rFonts w:cs="Arial"/>
          <w:bCs/>
          <w:i/>
          <w:noProof/>
          <w:sz w:val="36"/>
          <w:szCs w:val="36"/>
        </w:rPr>
      </w:pPr>
    </w:p>
    <w:p w:rsidR="00E170E7" w:rsidRDefault="00E170E7" w:rsidP="00E036E7">
      <w:pPr>
        <w:rPr>
          <w:rFonts w:cs="Arial"/>
          <w:bCs/>
          <w:i/>
          <w:noProof/>
          <w:sz w:val="36"/>
          <w:szCs w:val="36"/>
        </w:rPr>
      </w:pPr>
    </w:p>
    <w:p w:rsidR="009F43C6" w:rsidRPr="00947276" w:rsidRDefault="009F43C6" w:rsidP="003908B6">
      <w:pPr>
        <w:jc w:val="left"/>
        <w:rPr>
          <w:rFonts w:asciiTheme="majorHAnsi" w:hAnsiTheme="majorHAnsi"/>
        </w:rPr>
      </w:pPr>
      <w:bookmarkStart w:id="1" w:name="_Toc299948422"/>
      <w:r>
        <w:br w:type="page"/>
      </w:r>
      <w:bookmarkEnd w:id="1"/>
      <w:r w:rsidR="00947276">
        <w:rPr>
          <w:rFonts w:asciiTheme="majorHAnsi" w:hAnsiTheme="majorHAnsi"/>
        </w:rPr>
        <w:lastRenderedPageBreak/>
        <w:t xml:space="preserve"> </w:t>
      </w:r>
    </w:p>
    <w:sectPr w:rsidR="009F43C6" w:rsidRPr="00947276" w:rsidSect="00D255EF">
      <w:pgSz w:w="11906" w:h="16838" w:code="9"/>
      <w:pgMar w:top="1701" w:right="851" w:bottom="1134" w:left="1418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4E79" w:rsidRDefault="00004E79">
      <w:r>
        <w:separator/>
      </w:r>
    </w:p>
  </w:endnote>
  <w:endnote w:type="continuationSeparator" w:id="0">
    <w:p w:rsidR="00004E79" w:rsidRDefault="00004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4E79" w:rsidRDefault="00004E79">
      <w:r>
        <w:separator/>
      </w:r>
    </w:p>
  </w:footnote>
  <w:footnote w:type="continuationSeparator" w:id="0">
    <w:p w:rsidR="00004E79" w:rsidRDefault="00004E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72D8E"/>
    <w:multiLevelType w:val="singleLevel"/>
    <w:tmpl w:val="6BD419C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" w15:restartNumberingAfterBreak="0">
    <w:nsid w:val="07852A09"/>
    <w:multiLevelType w:val="hybridMultilevel"/>
    <w:tmpl w:val="BF384CC8"/>
    <w:lvl w:ilvl="0" w:tplc="37CE4B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F5CB8"/>
    <w:multiLevelType w:val="hybridMultilevel"/>
    <w:tmpl w:val="8F24DD3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668D6"/>
    <w:multiLevelType w:val="hybridMultilevel"/>
    <w:tmpl w:val="2B26A3B8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92021"/>
    <w:multiLevelType w:val="hybridMultilevel"/>
    <w:tmpl w:val="8DE05552"/>
    <w:lvl w:ilvl="0" w:tplc="37CE4B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81747E"/>
    <w:multiLevelType w:val="hybridMultilevel"/>
    <w:tmpl w:val="D1A8B652"/>
    <w:lvl w:ilvl="0" w:tplc="C90C7A8E">
      <w:start w:val="2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8B5D34"/>
    <w:multiLevelType w:val="hybridMultilevel"/>
    <w:tmpl w:val="6EB0C92E"/>
    <w:lvl w:ilvl="0" w:tplc="90DE28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 w:hint="default"/>
        <w:b w:val="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6271E"/>
    <w:multiLevelType w:val="hybridMultilevel"/>
    <w:tmpl w:val="BD7CF9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753765"/>
    <w:multiLevelType w:val="multilevel"/>
    <w:tmpl w:val="9B7C7D9C"/>
    <w:numStyleLink w:val="GliederungAbschlussbericht"/>
  </w:abstractNum>
  <w:abstractNum w:abstractNumId="9" w15:restartNumberingAfterBreak="0">
    <w:nsid w:val="2DDD44B1"/>
    <w:multiLevelType w:val="hybridMultilevel"/>
    <w:tmpl w:val="C7FEECF4"/>
    <w:lvl w:ilvl="0" w:tplc="38CC4C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ED4D85"/>
    <w:multiLevelType w:val="hybridMultilevel"/>
    <w:tmpl w:val="770A47FE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10E6E"/>
    <w:multiLevelType w:val="hybridMultilevel"/>
    <w:tmpl w:val="21F63532"/>
    <w:lvl w:ilvl="0" w:tplc="0407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C9846BE"/>
    <w:multiLevelType w:val="hybridMultilevel"/>
    <w:tmpl w:val="68B2D060"/>
    <w:lvl w:ilvl="0" w:tplc="37CE4B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254FDD"/>
    <w:multiLevelType w:val="hybridMultilevel"/>
    <w:tmpl w:val="6EF2C482"/>
    <w:lvl w:ilvl="0" w:tplc="0407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5C7844"/>
    <w:multiLevelType w:val="hybridMultilevel"/>
    <w:tmpl w:val="39889B5C"/>
    <w:lvl w:ilvl="0" w:tplc="38CC4CEE">
      <w:start w:val="5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cs="Times New Roman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 w15:restartNumberingAfterBreak="0">
    <w:nsid w:val="51C376E3"/>
    <w:multiLevelType w:val="hybridMultilevel"/>
    <w:tmpl w:val="C91E0C12"/>
    <w:lvl w:ilvl="0" w:tplc="0407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5378AF"/>
    <w:multiLevelType w:val="hybridMultilevel"/>
    <w:tmpl w:val="593A78AC"/>
    <w:lvl w:ilvl="0" w:tplc="37CE4B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E60FB5"/>
    <w:multiLevelType w:val="multilevel"/>
    <w:tmpl w:val="9B7C7D9C"/>
    <w:styleLink w:val="GliederungAbschlussbericht"/>
    <w:lvl w:ilvl="0">
      <w:start w:val="1"/>
      <w:numFmt w:val="decimal"/>
      <w:pStyle w:val="berschrift1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pStyle w:val="berschrift6"/>
      <w:suff w:val="space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60EB55B0"/>
    <w:multiLevelType w:val="hybridMultilevel"/>
    <w:tmpl w:val="28243A7E"/>
    <w:lvl w:ilvl="0" w:tplc="37CE4B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146B81"/>
    <w:multiLevelType w:val="hybridMultilevel"/>
    <w:tmpl w:val="DA9E99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4B3FDF"/>
    <w:multiLevelType w:val="hybridMultilevel"/>
    <w:tmpl w:val="0E3ED1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761F35"/>
    <w:multiLevelType w:val="hybridMultilevel"/>
    <w:tmpl w:val="78D89BA8"/>
    <w:lvl w:ilvl="0" w:tplc="04070003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6"/>
  </w:num>
  <w:num w:numId="4">
    <w:abstractNumId w:val="1"/>
  </w:num>
  <w:num w:numId="5">
    <w:abstractNumId w:val="18"/>
  </w:num>
  <w:num w:numId="6">
    <w:abstractNumId w:val="9"/>
  </w:num>
  <w:num w:numId="7">
    <w:abstractNumId w:val="4"/>
  </w:num>
  <w:num w:numId="8">
    <w:abstractNumId w:val="5"/>
  </w:num>
  <w:num w:numId="9">
    <w:abstractNumId w:val="11"/>
  </w:num>
  <w:num w:numId="10">
    <w:abstractNumId w:val="14"/>
  </w:num>
  <w:num w:numId="11">
    <w:abstractNumId w:val="2"/>
  </w:num>
  <w:num w:numId="12">
    <w:abstractNumId w:val="3"/>
  </w:num>
  <w:num w:numId="13">
    <w:abstractNumId w:val="10"/>
  </w:num>
  <w:num w:numId="14">
    <w:abstractNumId w:val="21"/>
  </w:num>
  <w:num w:numId="15">
    <w:abstractNumId w:val="6"/>
  </w:num>
  <w:num w:numId="16">
    <w:abstractNumId w:val="15"/>
  </w:num>
  <w:num w:numId="17">
    <w:abstractNumId w:val="13"/>
  </w:num>
  <w:num w:numId="18">
    <w:abstractNumId w:val="19"/>
  </w:num>
  <w:num w:numId="19">
    <w:abstractNumId w:val="7"/>
  </w:num>
  <w:num w:numId="20">
    <w:abstractNumId w:val="17"/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</w:num>
  <w:num w:numId="23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characterSpacingControl w:val="doNotCompress"/>
  <w:hdrShapeDefaults>
    <o:shapedefaults v:ext="edit" spidmax="2049">
      <o:colormru v:ext="edit" colors="#39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AB0"/>
    <w:rsid w:val="00000C14"/>
    <w:rsid w:val="00004E79"/>
    <w:rsid w:val="000073DD"/>
    <w:rsid w:val="00014955"/>
    <w:rsid w:val="000156C7"/>
    <w:rsid w:val="000358E3"/>
    <w:rsid w:val="0003798A"/>
    <w:rsid w:val="0004719B"/>
    <w:rsid w:val="00047A67"/>
    <w:rsid w:val="0005318F"/>
    <w:rsid w:val="000551AA"/>
    <w:rsid w:val="00056EAB"/>
    <w:rsid w:val="00075F70"/>
    <w:rsid w:val="000772DF"/>
    <w:rsid w:val="00092EFA"/>
    <w:rsid w:val="000961F0"/>
    <w:rsid w:val="000A0190"/>
    <w:rsid w:val="000A0936"/>
    <w:rsid w:val="000A618C"/>
    <w:rsid w:val="000F42B5"/>
    <w:rsid w:val="000F5FA2"/>
    <w:rsid w:val="00103AD8"/>
    <w:rsid w:val="0010545E"/>
    <w:rsid w:val="00106ECA"/>
    <w:rsid w:val="00125A54"/>
    <w:rsid w:val="00130B4B"/>
    <w:rsid w:val="00130DAE"/>
    <w:rsid w:val="00132329"/>
    <w:rsid w:val="00132C9E"/>
    <w:rsid w:val="001335E9"/>
    <w:rsid w:val="00134478"/>
    <w:rsid w:val="001401F4"/>
    <w:rsid w:val="00140213"/>
    <w:rsid w:val="001409D6"/>
    <w:rsid w:val="00146FD5"/>
    <w:rsid w:val="00151BC1"/>
    <w:rsid w:val="00152BC2"/>
    <w:rsid w:val="00164A8D"/>
    <w:rsid w:val="00173621"/>
    <w:rsid w:val="00175294"/>
    <w:rsid w:val="00181396"/>
    <w:rsid w:val="00184665"/>
    <w:rsid w:val="00184B81"/>
    <w:rsid w:val="0019696D"/>
    <w:rsid w:val="001A14EB"/>
    <w:rsid w:val="001A3E19"/>
    <w:rsid w:val="001A635F"/>
    <w:rsid w:val="001B44E2"/>
    <w:rsid w:val="001B4852"/>
    <w:rsid w:val="001C78F8"/>
    <w:rsid w:val="001D17D5"/>
    <w:rsid w:val="001D4EA8"/>
    <w:rsid w:val="001E1518"/>
    <w:rsid w:val="001E620C"/>
    <w:rsid w:val="001E775A"/>
    <w:rsid w:val="001F0A79"/>
    <w:rsid w:val="001F35EB"/>
    <w:rsid w:val="001F5B69"/>
    <w:rsid w:val="00200B18"/>
    <w:rsid w:val="00201FCE"/>
    <w:rsid w:val="002116C9"/>
    <w:rsid w:val="00214C8E"/>
    <w:rsid w:val="00217C47"/>
    <w:rsid w:val="00221A05"/>
    <w:rsid w:val="00242420"/>
    <w:rsid w:val="002448B6"/>
    <w:rsid w:val="002538CA"/>
    <w:rsid w:val="00260EBE"/>
    <w:rsid w:val="002610FA"/>
    <w:rsid w:val="00264DE7"/>
    <w:rsid w:val="002658DC"/>
    <w:rsid w:val="00270C58"/>
    <w:rsid w:val="00273715"/>
    <w:rsid w:val="00281D87"/>
    <w:rsid w:val="00283063"/>
    <w:rsid w:val="002835EC"/>
    <w:rsid w:val="00292AC0"/>
    <w:rsid w:val="00293B46"/>
    <w:rsid w:val="002A039C"/>
    <w:rsid w:val="002A6459"/>
    <w:rsid w:val="002A6DBE"/>
    <w:rsid w:val="002C205D"/>
    <w:rsid w:val="002C5F4D"/>
    <w:rsid w:val="002D7A0C"/>
    <w:rsid w:val="002E537D"/>
    <w:rsid w:val="002F0036"/>
    <w:rsid w:val="002F1BAC"/>
    <w:rsid w:val="002F5A60"/>
    <w:rsid w:val="002F6369"/>
    <w:rsid w:val="003002D9"/>
    <w:rsid w:val="00305944"/>
    <w:rsid w:val="003070EC"/>
    <w:rsid w:val="00307763"/>
    <w:rsid w:val="003100DF"/>
    <w:rsid w:val="00317C5A"/>
    <w:rsid w:val="00320A41"/>
    <w:rsid w:val="00321BB8"/>
    <w:rsid w:val="00332483"/>
    <w:rsid w:val="0033523C"/>
    <w:rsid w:val="00335646"/>
    <w:rsid w:val="0033650E"/>
    <w:rsid w:val="00337025"/>
    <w:rsid w:val="00344638"/>
    <w:rsid w:val="00354014"/>
    <w:rsid w:val="00355657"/>
    <w:rsid w:val="00381E34"/>
    <w:rsid w:val="00382BC3"/>
    <w:rsid w:val="00382F33"/>
    <w:rsid w:val="00383074"/>
    <w:rsid w:val="003854D0"/>
    <w:rsid w:val="00387A99"/>
    <w:rsid w:val="003908B6"/>
    <w:rsid w:val="00392527"/>
    <w:rsid w:val="00394DE7"/>
    <w:rsid w:val="003975AB"/>
    <w:rsid w:val="003C08E5"/>
    <w:rsid w:val="003C10EE"/>
    <w:rsid w:val="003C6778"/>
    <w:rsid w:val="003C6E4A"/>
    <w:rsid w:val="003C7532"/>
    <w:rsid w:val="003D1DC8"/>
    <w:rsid w:val="003E0DB7"/>
    <w:rsid w:val="003F1E7F"/>
    <w:rsid w:val="003F46F7"/>
    <w:rsid w:val="00401F59"/>
    <w:rsid w:val="0040364A"/>
    <w:rsid w:val="004118FC"/>
    <w:rsid w:val="004153D7"/>
    <w:rsid w:val="004419A3"/>
    <w:rsid w:val="004433C8"/>
    <w:rsid w:val="0044357F"/>
    <w:rsid w:val="00447775"/>
    <w:rsid w:val="00452252"/>
    <w:rsid w:val="00462D6E"/>
    <w:rsid w:val="00471508"/>
    <w:rsid w:val="004738ED"/>
    <w:rsid w:val="00474742"/>
    <w:rsid w:val="004770FC"/>
    <w:rsid w:val="004864BA"/>
    <w:rsid w:val="004868AA"/>
    <w:rsid w:val="004A08E5"/>
    <w:rsid w:val="004A5960"/>
    <w:rsid w:val="004B1100"/>
    <w:rsid w:val="004B45A5"/>
    <w:rsid w:val="004C0C18"/>
    <w:rsid w:val="004C3C89"/>
    <w:rsid w:val="004C50C0"/>
    <w:rsid w:val="004D44C0"/>
    <w:rsid w:val="004F11D7"/>
    <w:rsid w:val="004F3FBA"/>
    <w:rsid w:val="00500534"/>
    <w:rsid w:val="00500786"/>
    <w:rsid w:val="00501B6C"/>
    <w:rsid w:val="00502790"/>
    <w:rsid w:val="00503415"/>
    <w:rsid w:val="005042E5"/>
    <w:rsid w:val="00510499"/>
    <w:rsid w:val="00510BD6"/>
    <w:rsid w:val="00521BEC"/>
    <w:rsid w:val="00521C21"/>
    <w:rsid w:val="00527101"/>
    <w:rsid w:val="0052796E"/>
    <w:rsid w:val="005304EE"/>
    <w:rsid w:val="0053405C"/>
    <w:rsid w:val="0053736D"/>
    <w:rsid w:val="00540CE7"/>
    <w:rsid w:val="00545005"/>
    <w:rsid w:val="00546024"/>
    <w:rsid w:val="00547D51"/>
    <w:rsid w:val="00547E95"/>
    <w:rsid w:val="0055376F"/>
    <w:rsid w:val="00556479"/>
    <w:rsid w:val="00556C8C"/>
    <w:rsid w:val="00563A5E"/>
    <w:rsid w:val="00566563"/>
    <w:rsid w:val="00574E8C"/>
    <w:rsid w:val="00577FD3"/>
    <w:rsid w:val="00581BDB"/>
    <w:rsid w:val="00583791"/>
    <w:rsid w:val="00590914"/>
    <w:rsid w:val="005B1B61"/>
    <w:rsid w:val="005C1086"/>
    <w:rsid w:val="005D37A6"/>
    <w:rsid w:val="005D5039"/>
    <w:rsid w:val="005E1D17"/>
    <w:rsid w:val="005E1E1F"/>
    <w:rsid w:val="005E3E21"/>
    <w:rsid w:val="005E4964"/>
    <w:rsid w:val="005F664D"/>
    <w:rsid w:val="0060226C"/>
    <w:rsid w:val="006127D5"/>
    <w:rsid w:val="00624368"/>
    <w:rsid w:val="006312C8"/>
    <w:rsid w:val="00635F30"/>
    <w:rsid w:val="006445FB"/>
    <w:rsid w:val="006503D7"/>
    <w:rsid w:val="0065162E"/>
    <w:rsid w:val="0067180C"/>
    <w:rsid w:val="00673931"/>
    <w:rsid w:val="00676476"/>
    <w:rsid w:val="00682BCB"/>
    <w:rsid w:val="0068319B"/>
    <w:rsid w:val="00685E16"/>
    <w:rsid w:val="006954BA"/>
    <w:rsid w:val="006B1E55"/>
    <w:rsid w:val="006D280E"/>
    <w:rsid w:val="006D3095"/>
    <w:rsid w:val="006E7016"/>
    <w:rsid w:val="006F74C3"/>
    <w:rsid w:val="007058E0"/>
    <w:rsid w:val="00713AF2"/>
    <w:rsid w:val="00716F88"/>
    <w:rsid w:val="00724419"/>
    <w:rsid w:val="00726ACC"/>
    <w:rsid w:val="00730C45"/>
    <w:rsid w:val="00732977"/>
    <w:rsid w:val="007402F3"/>
    <w:rsid w:val="00740465"/>
    <w:rsid w:val="00751E10"/>
    <w:rsid w:val="00754255"/>
    <w:rsid w:val="0075549E"/>
    <w:rsid w:val="007558A8"/>
    <w:rsid w:val="00764BD4"/>
    <w:rsid w:val="00766633"/>
    <w:rsid w:val="00775D61"/>
    <w:rsid w:val="00790733"/>
    <w:rsid w:val="0079377E"/>
    <w:rsid w:val="00795069"/>
    <w:rsid w:val="007973F6"/>
    <w:rsid w:val="0079794D"/>
    <w:rsid w:val="007A3A45"/>
    <w:rsid w:val="007D36F1"/>
    <w:rsid w:val="007E2CAF"/>
    <w:rsid w:val="007E6B30"/>
    <w:rsid w:val="0080160B"/>
    <w:rsid w:val="00801B93"/>
    <w:rsid w:val="00802685"/>
    <w:rsid w:val="0080278A"/>
    <w:rsid w:val="00804DEA"/>
    <w:rsid w:val="00810FB6"/>
    <w:rsid w:val="00814DD6"/>
    <w:rsid w:val="00815BE7"/>
    <w:rsid w:val="0081604F"/>
    <w:rsid w:val="00816838"/>
    <w:rsid w:val="008178D1"/>
    <w:rsid w:val="0085058C"/>
    <w:rsid w:val="00852F19"/>
    <w:rsid w:val="00864579"/>
    <w:rsid w:val="00872154"/>
    <w:rsid w:val="00897C71"/>
    <w:rsid w:val="008C1155"/>
    <w:rsid w:val="008C62EE"/>
    <w:rsid w:val="008C6449"/>
    <w:rsid w:val="008D34A4"/>
    <w:rsid w:val="008D4389"/>
    <w:rsid w:val="008D7B50"/>
    <w:rsid w:val="008E2EE4"/>
    <w:rsid w:val="008F06B8"/>
    <w:rsid w:val="008F11F8"/>
    <w:rsid w:val="008F6DB0"/>
    <w:rsid w:val="009045AB"/>
    <w:rsid w:val="00917FFD"/>
    <w:rsid w:val="009244B7"/>
    <w:rsid w:val="009422AF"/>
    <w:rsid w:val="00942907"/>
    <w:rsid w:val="00945917"/>
    <w:rsid w:val="00947276"/>
    <w:rsid w:val="00960A86"/>
    <w:rsid w:val="00966CDE"/>
    <w:rsid w:val="00970BD0"/>
    <w:rsid w:val="0098157D"/>
    <w:rsid w:val="00981AD5"/>
    <w:rsid w:val="00984957"/>
    <w:rsid w:val="00985240"/>
    <w:rsid w:val="00990C13"/>
    <w:rsid w:val="009B05CC"/>
    <w:rsid w:val="009C7181"/>
    <w:rsid w:val="009D679C"/>
    <w:rsid w:val="009D7F97"/>
    <w:rsid w:val="009E0E7D"/>
    <w:rsid w:val="009F0C7F"/>
    <w:rsid w:val="009F43C6"/>
    <w:rsid w:val="00A06D5A"/>
    <w:rsid w:val="00A10FDB"/>
    <w:rsid w:val="00A14BB0"/>
    <w:rsid w:val="00A15A82"/>
    <w:rsid w:val="00A41A63"/>
    <w:rsid w:val="00A43E9E"/>
    <w:rsid w:val="00A458AD"/>
    <w:rsid w:val="00A45DEB"/>
    <w:rsid w:val="00A4760C"/>
    <w:rsid w:val="00A55D6F"/>
    <w:rsid w:val="00A5702C"/>
    <w:rsid w:val="00A62F16"/>
    <w:rsid w:val="00A802A3"/>
    <w:rsid w:val="00A96A43"/>
    <w:rsid w:val="00A96F9E"/>
    <w:rsid w:val="00AA3381"/>
    <w:rsid w:val="00AB5BB5"/>
    <w:rsid w:val="00AC1471"/>
    <w:rsid w:val="00AD009B"/>
    <w:rsid w:val="00AD621C"/>
    <w:rsid w:val="00B00ECC"/>
    <w:rsid w:val="00B23F32"/>
    <w:rsid w:val="00B2418C"/>
    <w:rsid w:val="00B33B3B"/>
    <w:rsid w:val="00B34D0A"/>
    <w:rsid w:val="00B604DE"/>
    <w:rsid w:val="00B675D7"/>
    <w:rsid w:val="00B72D24"/>
    <w:rsid w:val="00B74C33"/>
    <w:rsid w:val="00B74D9D"/>
    <w:rsid w:val="00B763E7"/>
    <w:rsid w:val="00B80B5A"/>
    <w:rsid w:val="00B86395"/>
    <w:rsid w:val="00B94D86"/>
    <w:rsid w:val="00BA1D85"/>
    <w:rsid w:val="00BA42A2"/>
    <w:rsid w:val="00BB1E80"/>
    <w:rsid w:val="00BB3885"/>
    <w:rsid w:val="00BB7A0D"/>
    <w:rsid w:val="00BD0719"/>
    <w:rsid w:val="00BD7044"/>
    <w:rsid w:val="00BD76C1"/>
    <w:rsid w:val="00BE057D"/>
    <w:rsid w:val="00BE240D"/>
    <w:rsid w:val="00BE4375"/>
    <w:rsid w:val="00BF4374"/>
    <w:rsid w:val="00C0221A"/>
    <w:rsid w:val="00C15CA7"/>
    <w:rsid w:val="00C16A94"/>
    <w:rsid w:val="00C34BCE"/>
    <w:rsid w:val="00C37696"/>
    <w:rsid w:val="00C41A32"/>
    <w:rsid w:val="00C4381D"/>
    <w:rsid w:val="00C460B7"/>
    <w:rsid w:val="00C4717A"/>
    <w:rsid w:val="00C50B59"/>
    <w:rsid w:val="00C56F5C"/>
    <w:rsid w:val="00C64106"/>
    <w:rsid w:val="00C64AD8"/>
    <w:rsid w:val="00C678D7"/>
    <w:rsid w:val="00C83E62"/>
    <w:rsid w:val="00C96C83"/>
    <w:rsid w:val="00CA2E3B"/>
    <w:rsid w:val="00CA593A"/>
    <w:rsid w:val="00CC354F"/>
    <w:rsid w:val="00CC68A7"/>
    <w:rsid w:val="00CE631E"/>
    <w:rsid w:val="00CE6649"/>
    <w:rsid w:val="00CF5CC9"/>
    <w:rsid w:val="00CF63DB"/>
    <w:rsid w:val="00CF7AAF"/>
    <w:rsid w:val="00D00D51"/>
    <w:rsid w:val="00D01774"/>
    <w:rsid w:val="00D0318D"/>
    <w:rsid w:val="00D215E3"/>
    <w:rsid w:val="00D255EF"/>
    <w:rsid w:val="00D31D06"/>
    <w:rsid w:val="00D361BB"/>
    <w:rsid w:val="00D41AC5"/>
    <w:rsid w:val="00D41B2C"/>
    <w:rsid w:val="00D4679F"/>
    <w:rsid w:val="00D50A79"/>
    <w:rsid w:val="00D50F4B"/>
    <w:rsid w:val="00D5296E"/>
    <w:rsid w:val="00D55A1C"/>
    <w:rsid w:val="00D55A63"/>
    <w:rsid w:val="00D6469D"/>
    <w:rsid w:val="00D70FD8"/>
    <w:rsid w:val="00D80674"/>
    <w:rsid w:val="00D807B8"/>
    <w:rsid w:val="00D84B6C"/>
    <w:rsid w:val="00D91525"/>
    <w:rsid w:val="00D92270"/>
    <w:rsid w:val="00DA3426"/>
    <w:rsid w:val="00DA71E9"/>
    <w:rsid w:val="00DB0D3F"/>
    <w:rsid w:val="00DB267F"/>
    <w:rsid w:val="00DB4FD9"/>
    <w:rsid w:val="00DB6DDB"/>
    <w:rsid w:val="00DD1FEB"/>
    <w:rsid w:val="00DD3928"/>
    <w:rsid w:val="00DD6BF8"/>
    <w:rsid w:val="00DD6F4C"/>
    <w:rsid w:val="00DE7252"/>
    <w:rsid w:val="00DF0A83"/>
    <w:rsid w:val="00E036E7"/>
    <w:rsid w:val="00E04EAC"/>
    <w:rsid w:val="00E116A1"/>
    <w:rsid w:val="00E170E7"/>
    <w:rsid w:val="00E34896"/>
    <w:rsid w:val="00E351C3"/>
    <w:rsid w:val="00E3661B"/>
    <w:rsid w:val="00E41EB2"/>
    <w:rsid w:val="00E44767"/>
    <w:rsid w:val="00E573B9"/>
    <w:rsid w:val="00E63C93"/>
    <w:rsid w:val="00E77326"/>
    <w:rsid w:val="00E81AFE"/>
    <w:rsid w:val="00E9067B"/>
    <w:rsid w:val="00E91D39"/>
    <w:rsid w:val="00EA5825"/>
    <w:rsid w:val="00EB11BE"/>
    <w:rsid w:val="00EB5640"/>
    <w:rsid w:val="00ED080E"/>
    <w:rsid w:val="00ED62B1"/>
    <w:rsid w:val="00EE1266"/>
    <w:rsid w:val="00EE1630"/>
    <w:rsid w:val="00EE2AAC"/>
    <w:rsid w:val="00EE3032"/>
    <w:rsid w:val="00EF1DC7"/>
    <w:rsid w:val="00EF298B"/>
    <w:rsid w:val="00F00B13"/>
    <w:rsid w:val="00F038B2"/>
    <w:rsid w:val="00F20182"/>
    <w:rsid w:val="00F301BD"/>
    <w:rsid w:val="00F3137A"/>
    <w:rsid w:val="00F35C1E"/>
    <w:rsid w:val="00F502CF"/>
    <w:rsid w:val="00F53CE4"/>
    <w:rsid w:val="00F5550A"/>
    <w:rsid w:val="00F602C6"/>
    <w:rsid w:val="00F61F5C"/>
    <w:rsid w:val="00F85CC0"/>
    <w:rsid w:val="00F93AB0"/>
    <w:rsid w:val="00FA5D52"/>
    <w:rsid w:val="00FB191C"/>
    <w:rsid w:val="00FC16AC"/>
    <w:rsid w:val="00FC4127"/>
    <w:rsid w:val="00FC5641"/>
    <w:rsid w:val="00FD0FC9"/>
    <w:rsid w:val="00FD6877"/>
    <w:rsid w:val="00FE29B2"/>
    <w:rsid w:val="00FF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9f"/>
    </o:shapedefaults>
    <o:shapelayout v:ext="edit">
      <o:idmap v:ext="edit" data="1"/>
    </o:shapelayout>
  </w:shapeDefaults>
  <w:decimalSymbol w:val=","/>
  <w:listSeparator w:val=";"/>
  <w15:docId w15:val="{312CA065-221B-41E1-BE88-7E10FC3B6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947276"/>
    <w:pPr>
      <w:spacing w:line="276" w:lineRule="auto"/>
      <w:jc w:val="both"/>
    </w:pPr>
    <w:rPr>
      <w:rFonts w:ascii="Cambria" w:hAnsi="Cambria"/>
      <w:sz w:val="22"/>
      <w:szCs w:val="24"/>
    </w:rPr>
  </w:style>
  <w:style w:type="paragraph" w:styleId="berschrift1">
    <w:name w:val="heading 1"/>
    <w:basedOn w:val="Standard"/>
    <w:next w:val="Standard"/>
    <w:qFormat/>
    <w:rsid w:val="00947276"/>
    <w:pPr>
      <w:keepNext/>
      <w:numPr>
        <w:numId w:val="22"/>
      </w:numPr>
      <w:pBdr>
        <w:top w:val="single" w:sz="18" w:space="1" w:color="C28D2D"/>
        <w:left w:val="single" w:sz="18" w:space="4" w:color="C28D2D"/>
      </w:pBdr>
      <w:spacing w:before="240" w:after="60" w:line="240" w:lineRule="auto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qFormat/>
    <w:rsid w:val="00947276"/>
    <w:pPr>
      <w:keepNext/>
      <w:numPr>
        <w:ilvl w:val="1"/>
        <w:numId w:val="22"/>
      </w:numPr>
      <w:pBdr>
        <w:top w:val="dotted" w:sz="18" w:space="1" w:color="C28D2D"/>
        <w:left w:val="dotted" w:sz="18" w:space="4" w:color="C28D2D"/>
      </w:pBdr>
      <w:spacing w:before="240" w:after="60" w:line="240" w:lineRule="auto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947276"/>
    <w:pPr>
      <w:keepNext/>
      <w:numPr>
        <w:ilvl w:val="2"/>
        <w:numId w:val="22"/>
      </w:numPr>
      <w:pBdr>
        <w:bottom w:val="single" w:sz="12" w:space="1" w:color="C28D2D"/>
      </w:pBdr>
      <w:spacing w:before="240" w:after="120" w:line="240" w:lineRule="auto"/>
      <w:outlineLvl w:val="2"/>
    </w:pPr>
    <w:rPr>
      <w:rFonts w:ascii="Arial" w:hAnsi="Arial" w:cs="Arial"/>
      <w:b/>
      <w:bCs/>
      <w:sz w:val="24"/>
      <w:szCs w:val="26"/>
    </w:rPr>
  </w:style>
  <w:style w:type="paragraph" w:styleId="berschrift4">
    <w:name w:val="heading 4"/>
    <w:basedOn w:val="Standard"/>
    <w:next w:val="Standard"/>
    <w:qFormat/>
    <w:rsid w:val="00947276"/>
    <w:pPr>
      <w:keepNext/>
      <w:numPr>
        <w:ilvl w:val="3"/>
        <w:numId w:val="22"/>
      </w:numPr>
      <w:pBdr>
        <w:bottom w:val="dotted" w:sz="12" w:space="1" w:color="C28D2D"/>
      </w:pBdr>
      <w:spacing w:before="240" w:after="60" w:line="240" w:lineRule="auto"/>
      <w:outlineLvl w:val="3"/>
    </w:pPr>
    <w:rPr>
      <w:rFonts w:ascii="Arial" w:hAnsi="Arial"/>
      <w:bCs/>
      <w:i/>
      <w:iCs/>
      <w:sz w:val="24"/>
      <w:szCs w:val="28"/>
    </w:rPr>
  </w:style>
  <w:style w:type="paragraph" w:styleId="berschrift5">
    <w:name w:val="heading 5"/>
    <w:basedOn w:val="Standard"/>
    <w:next w:val="Standard"/>
    <w:qFormat/>
    <w:rsid w:val="00547E95"/>
    <w:pPr>
      <w:keepNext/>
      <w:numPr>
        <w:ilvl w:val="4"/>
        <w:numId w:val="22"/>
      </w:numPr>
      <w:spacing w:line="240" w:lineRule="auto"/>
      <w:jc w:val="left"/>
      <w:outlineLvl w:val="4"/>
    </w:pPr>
    <w:rPr>
      <w:b/>
      <w:color w:val="002060"/>
      <w:szCs w:val="52"/>
      <w:u w:val="single"/>
    </w:rPr>
  </w:style>
  <w:style w:type="paragraph" w:styleId="berschrift6">
    <w:name w:val="heading 6"/>
    <w:basedOn w:val="Standard"/>
    <w:next w:val="Standard"/>
    <w:qFormat/>
    <w:rsid w:val="00C460B7"/>
    <w:pPr>
      <w:keepNext/>
      <w:numPr>
        <w:ilvl w:val="5"/>
        <w:numId w:val="22"/>
      </w:numPr>
      <w:spacing w:line="240" w:lineRule="auto"/>
      <w:outlineLvl w:val="5"/>
    </w:pPr>
    <w:rPr>
      <w:i/>
      <w:color w:val="002060"/>
      <w:szCs w:val="28"/>
    </w:rPr>
  </w:style>
  <w:style w:type="paragraph" w:styleId="berschrift7">
    <w:name w:val="heading 7"/>
    <w:basedOn w:val="Standard"/>
    <w:next w:val="Standard"/>
    <w:qFormat/>
    <w:rsid w:val="003F1E7F"/>
    <w:pPr>
      <w:keepNext/>
      <w:outlineLvl w:val="6"/>
    </w:pPr>
    <w:rPr>
      <w:rFonts w:ascii="Times New Roman" w:hAnsi="Times New Roman"/>
      <w:b/>
      <w:bCs/>
      <w:sz w:val="24"/>
      <w:u w:val="single"/>
    </w:rPr>
  </w:style>
  <w:style w:type="paragraph" w:styleId="berschrift8">
    <w:name w:val="heading 8"/>
    <w:basedOn w:val="Standard"/>
    <w:next w:val="Standard"/>
    <w:qFormat/>
    <w:rsid w:val="003F1E7F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rsid w:val="003F1E7F"/>
    <w:pPr>
      <w:keepNext/>
      <w:outlineLvl w:val="8"/>
    </w:pPr>
    <w:rPr>
      <w:rFonts w:cs="Arial"/>
      <w:b/>
      <w:bCs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malltext">
    <w:name w:val="small text"/>
    <w:basedOn w:val="Standard"/>
    <w:next w:val="Standard"/>
    <w:rsid w:val="001C78F8"/>
    <w:rPr>
      <w:sz w:val="16"/>
    </w:rPr>
  </w:style>
  <w:style w:type="paragraph" w:styleId="Kopfzeile">
    <w:name w:val="header"/>
    <w:basedOn w:val="Standard"/>
    <w:rsid w:val="004D44C0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4D44C0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4D44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F20182"/>
    <w:rPr>
      <w:color w:val="0000FF"/>
      <w:u w:val="single"/>
    </w:rPr>
  </w:style>
  <w:style w:type="character" w:styleId="Seitenzahl">
    <w:name w:val="page number"/>
    <w:basedOn w:val="Absatz-Standardschriftart"/>
    <w:rsid w:val="002C205D"/>
  </w:style>
  <w:style w:type="paragraph" w:styleId="Textkrper">
    <w:name w:val="Body Text"/>
    <w:basedOn w:val="Standard"/>
    <w:rsid w:val="00A4760C"/>
    <w:rPr>
      <w:rFonts w:ascii="Century Gothic" w:hAnsi="Century Gothic"/>
    </w:rPr>
  </w:style>
  <w:style w:type="paragraph" w:styleId="Verzeichnis1">
    <w:name w:val="toc 1"/>
    <w:basedOn w:val="Standard"/>
    <w:next w:val="Standard"/>
    <w:autoRedefine/>
    <w:uiPriority w:val="39"/>
    <w:rsid w:val="00917FFD"/>
    <w:pPr>
      <w:spacing w:before="240" w:after="120"/>
    </w:pPr>
    <w:rPr>
      <w:b/>
      <w:bCs/>
      <w:szCs w:val="20"/>
    </w:rPr>
  </w:style>
  <w:style w:type="paragraph" w:styleId="Verzeichnis3">
    <w:name w:val="toc 3"/>
    <w:basedOn w:val="Standard"/>
    <w:next w:val="Standard"/>
    <w:autoRedefine/>
    <w:uiPriority w:val="39"/>
    <w:rsid w:val="00917FFD"/>
    <w:pPr>
      <w:ind w:left="442"/>
    </w:pPr>
    <w:rPr>
      <w:szCs w:val="20"/>
    </w:rPr>
  </w:style>
  <w:style w:type="paragraph" w:styleId="Kommentartext">
    <w:name w:val="annotation text"/>
    <w:basedOn w:val="Standard"/>
    <w:semiHidden/>
    <w:rsid w:val="003C6778"/>
    <w:rPr>
      <w:rFonts w:ascii="Times New Roman" w:hAnsi="Times New Roman"/>
      <w:sz w:val="20"/>
      <w:szCs w:val="20"/>
    </w:rPr>
  </w:style>
  <w:style w:type="paragraph" w:styleId="Textkrper2">
    <w:name w:val="Body Text 2"/>
    <w:basedOn w:val="Standard"/>
    <w:rsid w:val="003C6778"/>
    <w:pPr>
      <w:spacing w:after="120" w:line="480" w:lineRule="auto"/>
    </w:pPr>
  </w:style>
  <w:style w:type="paragraph" w:styleId="Textkrper-Zeileneinzug">
    <w:name w:val="Body Text Indent"/>
    <w:basedOn w:val="Standard"/>
    <w:rsid w:val="004864BA"/>
    <w:pPr>
      <w:ind w:left="2124"/>
    </w:pPr>
    <w:rPr>
      <w:rFonts w:ascii="Times New Roman" w:hAnsi="Times New Roman"/>
      <w:sz w:val="28"/>
      <w:szCs w:val="28"/>
    </w:rPr>
  </w:style>
  <w:style w:type="paragraph" w:styleId="Textkrper-Einzug2">
    <w:name w:val="Body Text Indent 2"/>
    <w:basedOn w:val="Standard"/>
    <w:rsid w:val="004864BA"/>
    <w:pPr>
      <w:ind w:left="360"/>
    </w:pPr>
    <w:rPr>
      <w:rFonts w:ascii="Times New Roman" w:hAnsi="Times New Roman"/>
      <w:i/>
      <w:iCs/>
      <w:color w:val="FF0000"/>
      <w:sz w:val="24"/>
    </w:rPr>
  </w:style>
  <w:style w:type="paragraph" w:styleId="Textkrper-Einzug3">
    <w:name w:val="Body Text Indent 3"/>
    <w:basedOn w:val="Standard"/>
    <w:rsid w:val="004864BA"/>
    <w:pPr>
      <w:ind w:left="720"/>
    </w:pPr>
    <w:rPr>
      <w:rFonts w:ascii="Times New Roman" w:hAnsi="Times New Roman"/>
      <w:i/>
      <w:iCs/>
      <w:color w:val="FF0000"/>
      <w:sz w:val="24"/>
    </w:rPr>
  </w:style>
  <w:style w:type="paragraph" w:styleId="Textkrper3">
    <w:name w:val="Body Text 3"/>
    <w:basedOn w:val="Standard"/>
    <w:rsid w:val="004864BA"/>
    <w:rPr>
      <w:rFonts w:cs="Arial"/>
      <w:sz w:val="20"/>
      <w:szCs w:val="20"/>
    </w:rPr>
  </w:style>
  <w:style w:type="paragraph" w:styleId="StandardWeb">
    <w:name w:val="Normal (Web)"/>
    <w:basedOn w:val="Standard"/>
    <w:rsid w:val="004864BA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HTMLVorformatiert">
    <w:name w:val="HTML Preformatted"/>
    <w:basedOn w:val="Standard"/>
    <w:rsid w:val="004864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bidi="my-MM"/>
    </w:rPr>
  </w:style>
  <w:style w:type="paragraph" w:styleId="Verzeichnis2">
    <w:name w:val="toc 2"/>
    <w:basedOn w:val="Standard"/>
    <w:next w:val="Standard"/>
    <w:autoRedefine/>
    <w:uiPriority w:val="39"/>
    <w:rsid w:val="00C64AD8"/>
    <w:pPr>
      <w:spacing w:before="120"/>
      <w:ind w:left="221"/>
    </w:pPr>
    <w:rPr>
      <w:i/>
      <w:iCs/>
      <w:szCs w:val="20"/>
    </w:rPr>
  </w:style>
  <w:style w:type="paragraph" w:styleId="Verzeichnis4">
    <w:name w:val="toc 4"/>
    <w:basedOn w:val="Standard"/>
    <w:next w:val="Standard"/>
    <w:autoRedefine/>
    <w:uiPriority w:val="39"/>
    <w:rsid w:val="00917FFD"/>
    <w:pPr>
      <w:ind w:left="658"/>
      <w:contextualSpacing/>
    </w:pPr>
    <w:rPr>
      <w:szCs w:val="20"/>
    </w:rPr>
  </w:style>
  <w:style w:type="paragraph" w:styleId="Verzeichnis5">
    <w:name w:val="toc 5"/>
    <w:basedOn w:val="Standard"/>
    <w:next w:val="Standard"/>
    <w:autoRedefine/>
    <w:rsid w:val="00917FFD"/>
    <w:pPr>
      <w:ind w:left="879"/>
    </w:pPr>
    <w:rPr>
      <w:szCs w:val="20"/>
    </w:rPr>
  </w:style>
  <w:style w:type="paragraph" w:styleId="Verzeichnis6">
    <w:name w:val="toc 6"/>
    <w:basedOn w:val="Standard"/>
    <w:next w:val="Standard"/>
    <w:autoRedefine/>
    <w:rsid w:val="00917FFD"/>
    <w:pPr>
      <w:ind w:left="1100"/>
    </w:pPr>
    <w:rPr>
      <w:szCs w:val="20"/>
    </w:rPr>
  </w:style>
  <w:style w:type="paragraph" w:styleId="Verzeichnis7">
    <w:name w:val="toc 7"/>
    <w:basedOn w:val="Standard"/>
    <w:next w:val="Standard"/>
    <w:autoRedefine/>
    <w:rsid w:val="006D280E"/>
    <w:pPr>
      <w:ind w:left="1320"/>
    </w:pPr>
    <w:rPr>
      <w:rFonts w:ascii="Calibri" w:hAnsi="Calibri"/>
      <w:sz w:val="20"/>
      <w:szCs w:val="20"/>
    </w:rPr>
  </w:style>
  <w:style w:type="paragraph" w:styleId="Verzeichnis8">
    <w:name w:val="toc 8"/>
    <w:basedOn w:val="Standard"/>
    <w:next w:val="Standard"/>
    <w:autoRedefine/>
    <w:rsid w:val="006D280E"/>
    <w:pPr>
      <w:ind w:left="1540"/>
    </w:pPr>
    <w:rPr>
      <w:rFonts w:ascii="Calibri" w:hAnsi="Calibri"/>
      <w:sz w:val="20"/>
      <w:szCs w:val="20"/>
    </w:rPr>
  </w:style>
  <w:style w:type="paragraph" w:styleId="Verzeichnis9">
    <w:name w:val="toc 9"/>
    <w:basedOn w:val="Standard"/>
    <w:next w:val="Standard"/>
    <w:autoRedefine/>
    <w:rsid w:val="006D280E"/>
    <w:pPr>
      <w:ind w:left="1760"/>
    </w:pPr>
    <w:rPr>
      <w:rFonts w:ascii="Calibri" w:hAnsi="Calibri"/>
      <w:sz w:val="20"/>
      <w:szCs w:val="20"/>
    </w:rPr>
  </w:style>
  <w:style w:type="table" w:styleId="HelleListe-Akzent2">
    <w:name w:val="Light List Accent 2"/>
    <w:basedOn w:val="NormaleTabelle"/>
    <w:uiPriority w:val="61"/>
    <w:rsid w:val="00ED62B1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TabelleIPE">
    <w:name w:val="Tabelle_IPE"/>
    <w:basedOn w:val="NormaleTabelle"/>
    <w:rsid w:val="00ED62B1"/>
    <w:rPr>
      <w:rFonts w:ascii="Arial" w:hAnsi="Arial"/>
      <w:sz w:val="22"/>
    </w:rPr>
    <w:tblPr>
      <w:tblBorders>
        <w:top w:val="single" w:sz="8" w:space="0" w:color="D6AF2A"/>
        <w:left w:val="single" w:sz="8" w:space="0" w:color="D6AF2A"/>
        <w:bottom w:val="single" w:sz="8" w:space="0" w:color="D6AF2A"/>
        <w:right w:val="single" w:sz="8" w:space="0" w:color="D6AF2A"/>
        <w:insideH w:val="single" w:sz="8" w:space="0" w:color="D6AF2A"/>
        <w:insideV w:val="single" w:sz="8" w:space="0" w:color="D6AF2A"/>
      </w:tblBorders>
    </w:tblPr>
    <w:tblStylePr w:type="firstRow">
      <w:rPr>
        <w:b/>
      </w:rPr>
      <w:tblPr/>
      <w:tcPr>
        <w:tcBorders>
          <w:top w:val="single" w:sz="8" w:space="0" w:color="D6AF2A"/>
          <w:left w:val="single" w:sz="8" w:space="0" w:color="D6AF2A"/>
          <w:bottom w:val="single" w:sz="8" w:space="0" w:color="D6AF2A"/>
          <w:right w:val="single" w:sz="8" w:space="0" w:color="D6AF2A"/>
          <w:insideH w:val="nil"/>
          <w:insideV w:val="nil"/>
          <w:tl2br w:val="nil"/>
          <w:tr2bl w:val="nil"/>
        </w:tcBorders>
        <w:shd w:val="clear" w:color="auto" w:fill="D6AF2A"/>
      </w:tcPr>
    </w:tblStylePr>
    <w:tblStylePr w:type="lastRow">
      <w:tblPr/>
      <w:tcPr>
        <w:tcBorders>
          <w:top w:val="single" w:sz="8" w:space="0" w:color="D6AF2A"/>
          <w:left w:val="single" w:sz="8" w:space="0" w:color="D6AF2A"/>
          <w:bottom w:val="single" w:sz="8" w:space="0" w:color="D6AF2A"/>
          <w:right w:val="single" w:sz="8" w:space="0" w:color="D6AF2A"/>
          <w:insideH w:val="single" w:sz="8" w:space="0" w:color="D6AF2A"/>
          <w:insideV w:val="single" w:sz="8" w:space="0" w:color="D6AF2A"/>
        </w:tcBorders>
      </w:tcPr>
    </w:tblStylePr>
  </w:style>
  <w:style w:type="paragraph" w:styleId="Beschriftung">
    <w:name w:val="caption"/>
    <w:basedOn w:val="Standard"/>
    <w:next w:val="Standard"/>
    <w:unhideWhenUsed/>
    <w:qFormat/>
    <w:rsid w:val="003F1E7F"/>
    <w:pPr>
      <w:spacing w:before="120"/>
    </w:pPr>
    <w:rPr>
      <w:bCs/>
      <w:i/>
      <w:sz w:val="18"/>
      <w:szCs w:val="20"/>
    </w:rPr>
  </w:style>
  <w:style w:type="paragraph" w:styleId="Abbildungsverzeichnis">
    <w:name w:val="table of figures"/>
    <w:basedOn w:val="Standard"/>
    <w:next w:val="Standard"/>
    <w:uiPriority w:val="99"/>
    <w:rsid w:val="00355657"/>
  </w:style>
  <w:style w:type="character" w:styleId="Hervorhebung">
    <w:name w:val="Emphasis"/>
    <w:basedOn w:val="Absatz-Standardschriftart"/>
    <w:qFormat/>
    <w:rsid w:val="003F1E7F"/>
    <w:rPr>
      <w:i/>
      <w:iCs/>
    </w:rPr>
  </w:style>
  <w:style w:type="paragraph" w:styleId="Listenabsatz">
    <w:name w:val="List Paragraph"/>
    <w:basedOn w:val="Standard"/>
    <w:uiPriority w:val="34"/>
    <w:qFormat/>
    <w:rsid w:val="003F1E7F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F43C6"/>
    <w:pPr>
      <w:keepLines/>
      <w:numPr>
        <w:numId w:val="0"/>
      </w:numPr>
      <w:spacing w:before="480" w:after="0" w:line="276" w:lineRule="auto"/>
      <w:ind w:left="360" w:hanging="360"/>
      <w:jc w:val="left"/>
      <w:outlineLvl w:val="9"/>
    </w:pPr>
    <w:rPr>
      <w:rFonts w:eastAsiaTheme="majorEastAsia" w:cstheme="majorBidi"/>
      <w:kern w:val="0"/>
      <w:szCs w:val="28"/>
    </w:rPr>
  </w:style>
  <w:style w:type="character" w:styleId="Platzhaltertext">
    <w:name w:val="Placeholder Text"/>
    <w:basedOn w:val="Absatz-Standardschriftart"/>
    <w:uiPriority w:val="99"/>
    <w:semiHidden/>
    <w:rsid w:val="00260EBE"/>
    <w:rPr>
      <w:color w:val="808080"/>
    </w:rPr>
  </w:style>
  <w:style w:type="numbering" w:customStyle="1" w:styleId="GliederungAbschlussbericht">
    <w:name w:val="Gliederung_Abschlussbericht"/>
    <w:uiPriority w:val="99"/>
    <w:rsid w:val="00547E95"/>
    <w:pPr>
      <w:numPr>
        <w:numId w:val="20"/>
      </w:numPr>
    </w:pPr>
  </w:style>
  <w:style w:type="paragraph" w:customStyle="1" w:styleId="Tabellenbeschriftung">
    <w:name w:val="Tabellenbeschriftung"/>
    <w:basedOn w:val="Beschriftung"/>
    <w:qFormat/>
    <w:rsid w:val="003C7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3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6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3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3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W:\0001_arbeit\001_ipe\003_ressourcen\vorlage_abschlussbericht_neues_design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19EBD582-CCCC-4ADF-81F9-2E9B956C8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vorlage_abschlussbericht_neues_design.dotx</Template>
  <TotalTime>0</TotalTime>
  <Pages>2</Pages>
  <Words>9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Evangelische Hochschule Nürnberg / IPE</Company>
  <LinksUpToDate>false</LinksUpToDate>
  <CharactersWithSpaces>68</CharactersWithSpaces>
  <SharedDoc>false</SharedDoc>
  <HLinks>
    <vt:vector size="366" baseType="variant">
      <vt:variant>
        <vt:i4>1835070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_Toc364682193</vt:lpwstr>
      </vt:variant>
      <vt:variant>
        <vt:i4>1376304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_Toc364676048</vt:lpwstr>
      </vt:variant>
      <vt:variant>
        <vt:i4>1376304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_Toc364676047</vt:lpwstr>
      </vt:variant>
      <vt:variant>
        <vt:i4>1376304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_Toc364676046</vt:lpwstr>
      </vt:variant>
      <vt:variant>
        <vt:i4>1376304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_Toc364676045</vt:lpwstr>
      </vt:variant>
      <vt:variant>
        <vt:i4>1376304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_Toc364676044</vt:lpwstr>
      </vt:variant>
      <vt:variant>
        <vt:i4>1376304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_Toc364676043</vt:lpwstr>
      </vt:variant>
      <vt:variant>
        <vt:i4>1376304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_Toc364676042</vt:lpwstr>
      </vt:variant>
      <vt:variant>
        <vt:i4>1376304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_Toc364676041</vt:lpwstr>
      </vt:variant>
      <vt:variant>
        <vt:i4>1376304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_Toc364676040</vt:lpwstr>
      </vt:variant>
      <vt:variant>
        <vt:i4>1179696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_Toc364676039</vt:lpwstr>
      </vt:variant>
      <vt:variant>
        <vt:i4>1179696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_Toc364676038</vt:lpwstr>
      </vt:variant>
      <vt:variant>
        <vt:i4>1179696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_Toc364676037</vt:lpwstr>
      </vt:variant>
      <vt:variant>
        <vt:i4>1179696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_Toc364676036</vt:lpwstr>
      </vt:variant>
      <vt:variant>
        <vt:i4>1179696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_Toc364676035</vt:lpwstr>
      </vt:variant>
      <vt:variant>
        <vt:i4>1179696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_Toc364676034</vt:lpwstr>
      </vt:variant>
      <vt:variant>
        <vt:i4>1179696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_Toc364676033</vt:lpwstr>
      </vt:variant>
      <vt:variant>
        <vt:i4>1179696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_Toc364676032</vt:lpwstr>
      </vt:variant>
      <vt:variant>
        <vt:i4>1179696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_Toc364676031</vt:lpwstr>
      </vt:variant>
      <vt:variant>
        <vt:i4>1179696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_Toc364676030</vt:lpwstr>
      </vt:variant>
      <vt:variant>
        <vt:i4>1245232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_Toc364676029</vt:lpwstr>
      </vt:variant>
      <vt:variant>
        <vt:i4>1245232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_Toc364676028</vt:lpwstr>
      </vt:variant>
      <vt:variant>
        <vt:i4>1245232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_Toc364676027</vt:lpwstr>
      </vt:variant>
      <vt:variant>
        <vt:i4>1245232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_Toc364676026</vt:lpwstr>
      </vt:variant>
      <vt:variant>
        <vt:i4>1245232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_Toc364676025</vt:lpwstr>
      </vt:variant>
      <vt:variant>
        <vt:i4>1245232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_Toc364676024</vt:lpwstr>
      </vt:variant>
      <vt:variant>
        <vt:i4>1245232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_Toc364676023</vt:lpwstr>
      </vt:variant>
      <vt:variant>
        <vt:i4>1245232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_Toc364676022</vt:lpwstr>
      </vt:variant>
      <vt:variant>
        <vt:i4>1245232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_Toc364676021</vt:lpwstr>
      </vt:variant>
      <vt:variant>
        <vt:i4>1245232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_Toc364676020</vt:lpwstr>
      </vt:variant>
      <vt:variant>
        <vt:i4>1048624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_Toc364676019</vt:lpwstr>
      </vt:variant>
      <vt:variant>
        <vt:i4>1048624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_Toc364676018</vt:lpwstr>
      </vt:variant>
      <vt:variant>
        <vt:i4>1048624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_Toc364676017</vt:lpwstr>
      </vt:variant>
      <vt:variant>
        <vt:i4>1048624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_Toc364676016</vt:lpwstr>
      </vt:variant>
      <vt:variant>
        <vt:i4>1048624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_Toc364676015</vt:lpwstr>
      </vt:variant>
      <vt:variant>
        <vt:i4>1048624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_Toc364676014</vt:lpwstr>
      </vt:variant>
      <vt:variant>
        <vt:i4>1048624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_Toc364676013</vt:lpwstr>
      </vt:variant>
      <vt:variant>
        <vt:i4>1048624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_Toc364676012</vt:lpwstr>
      </vt:variant>
      <vt:variant>
        <vt:i4>1048624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_Toc364676011</vt:lpwstr>
      </vt:variant>
      <vt:variant>
        <vt:i4>1048624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_Toc364676010</vt:lpwstr>
      </vt:variant>
      <vt:variant>
        <vt:i4>1114160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_Toc364676009</vt:lpwstr>
      </vt:variant>
      <vt:variant>
        <vt:i4>1114160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_Toc364676008</vt:lpwstr>
      </vt:variant>
      <vt:variant>
        <vt:i4>1114160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_Toc364676007</vt:lpwstr>
      </vt:variant>
      <vt:variant>
        <vt:i4>1114160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_Toc364676006</vt:lpwstr>
      </vt:variant>
      <vt:variant>
        <vt:i4>1114160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_Toc364676005</vt:lpwstr>
      </vt:variant>
      <vt:variant>
        <vt:i4>1114160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_Toc364676004</vt:lpwstr>
      </vt:variant>
      <vt:variant>
        <vt:i4>1114160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_Toc364676003</vt:lpwstr>
      </vt:variant>
      <vt:variant>
        <vt:i4>1114160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_Toc364676002</vt:lpwstr>
      </vt:variant>
      <vt:variant>
        <vt:i4>1114160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_Toc364676001</vt:lpwstr>
      </vt:variant>
      <vt:variant>
        <vt:i4>1114160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_Toc364676000</vt:lpwstr>
      </vt:variant>
      <vt:variant>
        <vt:i4>1769529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_Toc364675999</vt:lpwstr>
      </vt:variant>
      <vt:variant>
        <vt:i4>1769529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_Toc364675998</vt:lpwstr>
      </vt:variant>
      <vt:variant>
        <vt:i4>1769529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_Toc364675997</vt:lpwstr>
      </vt:variant>
      <vt:variant>
        <vt:i4>1769529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_Toc364675996</vt:lpwstr>
      </vt:variant>
      <vt:variant>
        <vt:i4>1769529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_Toc364675995</vt:lpwstr>
      </vt:variant>
      <vt:variant>
        <vt:i4>1769529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_Toc364675994</vt:lpwstr>
      </vt:variant>
      <vt:variant>
        <vt:i4>1769529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_Toc364675993</vt:lpwstr>
      </vt:variant>
      <vt:variant>
        <vt:i4>1769529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_Toc364675992</vt:lpwstr>
      </vt:variant>
      <vt:variant>
        <vt:i4>1769529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_Toc364675991</vt:lpwstr>
      </vt:variant>
      <vt:variant>
        <vt:i4>1769529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_Toc364675990</vt:lpwstr>
      </vt:variant>
      <vt:variant>
        <vt:i4>1703993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_Toc364675989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ottmanns</dc:creator>
  <cp:lastModifiedBy>Ottmann, Sebastian</cp:lastModifiedBy>
  <cp:revision>4</cp:revision>
  <cp:lastPrinted>2010-10-18T14:57:00Z</cp:lastPrinted>
  <dcterms:created xsi:type="dcterms:W3CDTF">2020-10-21T09:24:00Z</dcterms:created>
  <dcterms:modified xsi:type="dcterms:W3CDTF">2020-10-21T09:59:00Z</dcterms:modified>
</cp:coreProperties>
</file>