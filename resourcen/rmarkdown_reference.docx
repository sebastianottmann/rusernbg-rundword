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40D" w:rsidRPr="00974EDC" w:rsidRDefault="00BE240D" w:rsidP="00E81CB9">
      <w:pPr>
        <w:spacing w:line="240" w:lineRule="auto"/>
        <w:jc w:val="left"/>
      </w:pPr>
      <w:bookmarkStart w:id="0" w:name="_GoBack"/>
      <w:bookmarkEnd w:id="0"/>
    </w:p>
    <w:sectPr w:rsidR="00BE240D" w:rsidRPr="00974EDC" w:rsidSect="00316E6D">
      <w:headerReference w:type="default" r:id="rId8"/>
      <w:footerReference w:type="default" r:id="rId9"/>
      <w:footerReference w:type="first" r:id="rId10"/>
      <w:pgSz w:w="11906" w:h="16838" w:code="9"/>
      <w:pgMar w:top="1701" w:right="851" w:bottom="1134" w:left="1418" w:header="85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E9A" w:rsidRDefault="009B7E9A">
      <w:r>
        <w:separator/>
      </w:r>
    </w:p>
  </w:endnote>
  <w:endnote w:type="continuationSeparator" w:id="0">
    <w:p w:rsidR="009B7E9A" w:rsidRDefault="009B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BD0026"/>
      </w:tblBorders>
      <w:tblLook w:val="01E0" w:firstRow="1" w:lastRow="1" w:firstColumn="1" w:lastColumn="1" w:noHBand="0" w:noVBand="0"/>
    </w:tblPr>
    <w:tblGrid>
      <w:gridCol w:w="7931"/>
      <w:gridCol w:w="1598"/>
    </w:tblGrid>
    <w:tr w:rsidR="00917FFD" w:rsidRPr="00DD6BF8" w:rsidTr="00316E6D">
      <w:trPr>
        <w:trHeight w:val="340"/>
      </w:trPr>
      <w:tc>
        <w:tcPr>
          <w:tcW w:w="8100" w:type="dxa"/>
          <w:shd w:val="clear" w:color="auto" w:fill="auto"/>
          <w:vAlign w:val="center"/>
        </w:tcPr>
        <w:p w:rsidR="00917FFD" w:rsidRPr="00E81CB9" w:rsidRDefault="00917FFD" w:rsidP="001B4852">
          <w:pPr>
            <w:pStyle w:val="Fuzeile"/>
            <w:spacing w:line="180" w:lineRule="exact"/>
            <w:rPr>
              <w:rFonts w:ascii="Arial" w:hAnsi="Arial" w:cs="Arial"/>
              <w:b/>
              <w:color w:val="5F5F5F"/>
              <w:spacing w:val="4"/>
              <w:sz w:val="12"/>
              <w:szCs w:val="12"/>
            </w:rPr>
          </w:pPr>
        </w:p>
      </w:tc>
      <w:tc>
        <w:tcPr>
          <w:tcW w:w="1626" w:type="dxa"/>
          <w:shd w:val="clear" w:color="auto" w:fill="auto"/>
          <w:vAlign w:val="center"/>
        </w:tcPr>
        <w:p w:rsidR="00917FFD" w:rsidRPr="00E81CB9" w:rsidRDefault="00917FFD" w:rsidP="00DD6BF8">
          <w:pPr>
            <w:pStyle w:val="Fuzeile"/>
            <w:spacing w:line="180" w:lineRule="exact"/>
            <w:jc w:val="right"/>
            <w:rPr>
              <w:rFonts w:ascii="Arial" w:hAnsi="Arial" w:cs="Arial"/>
              <w:color w:val="808080"/>
              <w:spacing w:val="4"/>
              <w:sz w:val="18"/>
              <w:szCs w:val="18"/>
            </w:rPr>
          </w:pPr>
          <w:r w:rsidRPr="00E81CB9">
            <w:rPr>
              <w:rStyle w:val="Seitenzahl"/>
              <w:rFonts w:ascii="Arial" w:hAnsi="Arial" w:cs="Arial"/>
              <w:color w:val="808080"/>
              <w:sz w:val="18"/>
              <w:szCs w:val="18"/>
            </w:rPr>
            <w:fldChar w:fldCharType="begin"/>
          </w:r>
          <w:r w:rsidRPr="00E81CB9">
            <w:rPr>
              <w:rStyle w:val="Seitenzahl"/>
              <w:rFonts w:ascii="Arial" w:hAnsi="Arial" w:cs="Arial"/>
              <w:color w:val="808080"/>
              <w:sz w:val="18"/>
              <w:szCs w:val="18"/>
            </w:rPr>
            <w:instrText xml:space="preserve"> PAGE </w:instrText>
          </w:r>
          <w:r w:rsidRPr="00E81CB9">
            <w:rPr>
              <w:rStyle w:val="Seitenzahl"/>
              <w:rFonts w:ascii="Arial" w:hAnsi="Arial" w:cs="Arial"/>
              <w:color w:val="808080"/>
              <w:sz w:val="18"/>
              <w:szCs w:val="18"/>
            </w:rPr>
            <w:fldChar w:fldCharType="separate"/>
          </w:r>
          <w:r w:rsidR="00BE240D" w:rsidRPr="00E81CB9">
            <w:rPr>
              <w:rStyle w:val="Seitenzahl"/>
              <w:rFonts w:ascii="Arial" w:hAnsi="Arial" w:cs="Arial"/>
              <w:noProof/>
              <w:color w:val="808080"/>
              <w:sz w:val="18"/>
              <w:szCs w:val="18"/>
            </w:rPr>
            <w:t>4</w:t>
          </w:r>
          <w:r w:rsidRPr="00E81CB9">
            <w:rPr>
              <w:rStyle w:val="Seitenzahl"/>
              <w:rFonts w:ascii="Arial" w:hAnsi="Arial" w:cs="Arial"/>
              <w:color w:val="808080"/>
              <w:sz w:val="18"/>
              <w:szCs w:val="18"/>
            </w:rPr>
            <w:fldChar w:fldCharType="end"/>
          </w:r>
        </w:p>
      </w:tc>
    </w:tr>
  </w:tbl>
  <w:p w:rsidR="00917FFD" w:rsidRPr="00A41A63" w:rsidRDefault="00917FFD" w:rsidP="00FC4127">
    <w:pPr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8" w:space="0" w:color="D6AF2A"/>
      </w:tblBorders>
      <w:tblLook w:val="01E0" w:firstRow="1" w:lastRow="1" w:firstColumn="1" w:lastColumn="1" w:noHBand="0" w:noVBand="0"/>
    </w:tblPr>
    <w:tblGrid>
      <w:gridCol w:w="9529"/>
    </w:tblGrid>
    <w:tr w:rsidR="00917FFD" w:rsidRPr="004C50C0" w:rsidTr="00673931">
      <w:trPr>
        <w:trHeight w:val="340"/>
      </w:trPr>
      <w:tc>
        <w:tcPr>
          <w:tcW w:w="14040" w:type="dxa"/>
          <w:tcBorders>
            <w:top w:val="nil"/>
          </w:tcBorders>
          <w:shd w:val="clear" w:color="auto" w:fill="auto"/>
          <w:vAlign w:val="center"/>
        </w:tcPr>
        <w:p w:rsidR="00917FFD" w:rsidRDefault="00673931" w:rsidP="001A14EB">
          <w:pPr>
            <w:pStyle w:val="Fuzeile"/>
            <w:spacing w:line="180" w:lineRule="exact"/>
            <w:jc w:val="right"/>
            <w:rPr>
              <w:color w:val="808080"/>
              <w:spacing w:val="4"/>
              <w:sz w:val="16"/>
              <w:szCs w:val="16"/>
            </w:rPr>
          </w:pPr>
          <w:r>
            <w:rPr>
              <w:color w:val="808080"/>
              <w:spacing w:val="4"/>
              <w:sz w:val="16"/>
              <w:szCs w:val="16"/>
            </w:rPr>
            <w:t>Evangelische Hochschule Nürnberg</w:t>
          </w:r>
        </w:p>
        <w:p w:rsidR="004C50C0" w:rsidRDefault="004C50C0" w:rsidP="001A14EB">
          <w:pPr>
            <w:pStyle w:val="Fuzeile"/>
            <w:spacing w:line="180" w:lineRule="exact"/>
            <w:jc w:val="right"/>
            <w:rPr>
              <w:color w:val="808080"/>
              <w:spacing w:val="4"/>
              <w:sz w:val="16"/>
              <w:szCs w:val="16"/>
            </w:rPr>
          </w:pPr>
          <w:r>
            <w:rPr>
              <w:color w:val="808080"/>
              <w:spacing w:val="4"/>
              <w:sz w:val="16"/>
              <w:szCs w:val="16"/>
            </w:rPr>
            <w:t>Institut für Praxisforschung und Evaluation</w:t>
          </w:r>
        </w:p>
        <w:p w:rsidR="00673931" w:rsidRDefault="00673931" w:rsidP="001A14EB">
          <w:pPr>
            <w:pStyle w:val="Fuzeile"/>
            <w:spacing w:line="180" w:lineRule="exact"/>
            <w:jc w:val="right"/>
            <w:rPr>
              <w:color w:val="808080"/>
              <w:spacing w:val="4"/>
              <w:sz w:val="16"/>
              <w:szCs w:val="16"/>
            </w:rPr>
          </w:pPr>
          <w:r>
            <w:rPr>
              <w:color w:val="808080"/>
              <w:spacing w:val="4"/>
              <w:sz w:val="16"/>
              <w:szCs w:val="16"/>
            </w:rPr>
            <w:t>Bärenschanzstraße 4 | 90429 Nürnberg</w:t>
          </w:r>
        </w:p>
        <w:p w:rsidR="00673931" w:rsidRPr="00815BE7" w:rsidRDefault="004C50C0" w:rsidP="001A14EB">
          <w:pPr>
            <w:pStyle w:val="Fuzeile"/>
            <w:spacing w:line="180" w:lineRule="exact"/>
            <w:jc w:val="right"/>
            <w:rPr>
              <w:color w:val="808080"/>
              <w:spacing w:val="4"/>
              <w:sz w:val="16"/>
              <w:szCs w:val="16"/>
            </w:rPr>
          </w:pPr>
          <w:r>
            <w:rPr>
              <w:color w:val="808080"/>
              <w:spacing w:val="4"/>
              <w:sz w:val="16"/>
              <w:szCs w:val="16"/>
            </w:rPr>
            <w:t>Tel.: 0911 / 27253 – 710</w:t>
          </w:r>
        </w:p>
        <w:p w:rsidR="00673931" w:rsidRPr="00221A05" w:rsidRDefault="00673931" w:rsidP="001A14EB">
          <w:pPr>
            <w:pStyle w:val="Fuzeile"/>
            <w:spacing w:line="180" w:lineRule="exact"/>
            <w:jc w:val="right"/>
            <w:rPr>
              <w:color w:val="808080"/>
              <w:spacing w:val="4"/>
              <w:sz w:val="16"/>
              <w:szCs w:val="16"/>
            </w:rPr>
          </w:pPr>
          <w:r w:rsidRPr="00221A05">
            <w:rPr>
              <w:color w:val="808080"/>
              <w:spacing w:val="4"/>
              <w:sz w:val="16"/>
              <w:szCs w:val="16"/>
            </w:rPr>
            <w:t>FAX: 0911 / 27253-717</w:t>
          </w:r>
        </w:p>
        <w:p w:rsidR="00673931" w:rsidRPr="00221A05" w:rsidRDefault="004C50C0" w:rsidP="001A14EB">
          <w:pPr>
            <w:pStyle w:val="Fuzeile"/>
            <w:spacing w:line="180" w:lineRule="exact"/>
            <w:jc w:val="right"/>
            <w:rPr>
              <w:color w:val="808080"/>
              <w:spacing w:val="4"/>
              <w:sz w:val="16"/>
              <w:szCs w:val="16"/>
            </w:rPr>
          </w:pPr>
          <w:r w:rsidRPr="00221A05">
            <w:rPr>
              <w:color w:val="808080"/>
              <w:spacing w:val="4"/>
              <w:sz w:val="16"/>
              <w:szCs w:val="16"/>
            </w:rPr>
            <w:t>evaluation</w:t>
          </w:r>
          <w:r w:rsidR="00673931" w:rsidRPr="00221A05">
            <w:rPr>
              <w:color w:val="808080"/>
              <w:spacing w:val="4"/>
              <w:sz w:val="16"/>
              <w:szCs w:val="16"/>
            </w:rPr>
            <w:t>@evhn.de</w:t>
          </w:r>
        </w:p>
        <w:p w:rsidR="00673931" w:rsidRPr="00673931" w:rsidRDefault="00673931" w:rsidP="001A14EB">
          <w:pPr>
            <w:pStyle w:val="Fuzeile"/>
            <w:spacing w:line="180" w:lineRule="exact"/>
            <w:jc w:val="right"/>
            <w:rPr>
              <w:color w:val="808080"/>
              <w:spacing w:val="4"/>
              <w:sz w:val="16"/>
              <w:szCs w:val="16"/>
              <w:lang w:val="en-US"/>
            </w:rPr>
          </w:pPr>
          <w:r w:rsidRPr="00673931">
            <w:rPr>
              <w:color w:val="808080"/>
              <w:spacing w:val="4"/>
              <w:sz w:val="16"/>
              <w:szCs w:val="16"/>
              <w:lang w:val="en-US"/>
            </w:rPr>
            <w:t>www.evhn.de</w:t>
          </w:r>
        </w:p>
      </w:tc>
    </w:tr>
  </w:tbl>
  <w:p w:rsidR="00917FFD" w:rsidRPr="00673931" w:rsidRDefault="00917FFD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E9A" w:rsidRDefault="009B7E9A">
      <w:r>
        <w:separator/>
      </w:r>
    </w:p>
  </w:footnote>
  <w:footnote w:type="continuationSeparator" w:id="0">
    <w:p w:rsidR="009B7E9A" w:rsidRDefault="009B7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FFD" w:rsidRDefault="00316E6D" w:rsidP="00D31D06">
    <w:pPr>
      <w:rPr>
        <w:sz w:val="12"/>
        <w:szCs w:val="22"/>
      </w:rPr>
    </w:pPr>
    <w:r>
      <w:rPr>
        <w:rFonts w:ascii="Arial" w:hAnsi="Arial" w:cs="Arial"/>
        <w:b/>
        <w:noProof/>
        <w:color w:val="808080"/>
        <w:sz w:val="16"/>
        <w:szCs w:val="1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3853061</wp:posOffset>
          </wp:positionH>
          <wp:positionV relativeFrom="paragraph">
            <wp:posOffset>22225</wp:posOffset>
          </wp:positionV>
          <wp:extent cx="2181225" cy="553851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st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1225" cy="5538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0" w:type="auto"/>
      <w:tblBorders>
        <w:bottom w:val="single" w:sz="4" w:space="0" w:color="BD0026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12"/>
    </w:tblGrid>
    <w:tr w:rsidR="00316E6D" w:rsidRPr="00DD6BF8" w:rsidTr="00316E6D">
      <w:trPr>
        <w:trHeight w:val="428"/>
      </w:trPr>
      <w:tc>
        <w:tcPr>
          <w:tcW w:w="5812" w:type="dxa"/>
        </w:tcPr>
        <w:p w:rsidR="00316E6D" w:rsidRDefault="00316E6D" w:rsidP="00221A05">
          <w:pPr>
            <w:jc w:val="left"/>
            <w:rPr>
              <w:rFonts w:ascii="Arial" w:hAnsi="Arial" w:cs="Arial"/>
              <w:b/>
              <w:color w:val="808080"/>
              <w:sz w:val="16"/>
              <w:szCs w:val="16"/>
            </w:rPr>
          </w:pPr>
        </w:p>
        <w:p w:rsidR="00316E6D" w:rsidRDefault="00316E6D" w:rsidP="00221A05">
          <w:pPr>
            <w:jc w:val="left"/>
            <w:rPr>
              <w:rFonts w:ascii="Arial" w:hAnsi="Arial" w:cs="Arial"/>
              <w:b/>
              <w:color w:val="808080"/>
              <w:sz w:val="16"/>
              <w:szCs w:val="16"/>
            </w:rPr>
          </w:pPr>
        </w:p>
        <w:p w:rsidR="00316E6D" w:rsidRPr="00DD6BF8" w:rsidRDefault="00316E6D" w:rsidP="00221A05">
          <w:pPr>
            <w:jc w:val="left"/>
            <w:rPr>
              <w:b/>
              <w:color w:val="808080"/>
              <w:sz w:val="16"/>
              <w:szCs w:val="16"/>
            </w:rPr>
          </w:pPr>
          <w:r>
            <w:rPr>
              <w:rFonts w:ascii="Arial" w:hAnsi="Arial" w:cs="Arial"/>
              <w:b/>
              <w:color w:val="808080"/>
              <w:sz w:val="16"/>
              <w:szCs w:val="16"/>
            </w:rPr>
            <w:t>Ergebnisreport</w:t>
          </w:r>
        </w:p>
      </w:tc>
    </w:tr>
  </w:tbl>
  <w:p w:rsidR="00917FFD" w:rsidRPr="00FA5D52" w:rsidRDefault="00917FFD" w:rsidP="0085058C">
    <w:pPr>
      <w:pStyle w:val="Kopfzeil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2D8E"/>
    <w:multiLevelType w:val="singleLevel"/>
    <w:tmpl w:val="6BD419C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852A09"/>
    <w:multiLevelType w:val="hybridMultilevel"/>
    <w:tmpl w:val="BF384CC8"/>
    <w:lvl w:ilvl="0" w:tplc="37CE4B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F5CB8"/>
    <w:multiLevelType w:val="hybridMultilevel"/>
    <w:tmpl w:val="8F24DD3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668D6"/>
    <w:multiLevelType w:val="hybridMultilevel"/>
    <w:tmpl w:val="2B26A3B8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92021"/>
    <w:multiLevelType w:val="hybridMultilevel"/>
    <w:tmpl w:val="8DE05552"/>
    <w:lvl w:ilvl="0" w:tplc="37CE4B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1747E"/>
    <w:multiLevelType w:val="hybridMultilevel"/>
    <w:tmpl w:val="D1A8B652"/>
    <w:lvl w:ilvl="0" w:tplc="C90C7A8E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B5D34"/>
    <w:multiLevelType w:val="hybridMultilevel"/>
    <w:tmpl w:val="6EB0C92E"/>
    <w:lvl w:ilvl="0" w:tplc="90DE28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6271E"/>
    <w:multiLevelType w:val="hybridMultilevel"/>
    <w:tmpl w:val="BD7CF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53765"/>
    <w:multiLevelType w:val="multilevel"/>
    <w:tmpl w:val="9B7C7D9C"/>
    <w:numStyleLink w:val="GliederungAbschlussbericht"/>
  </w:abstractNum>
  <w:abstractNum w:abstractNumId="9" w15:restartNumberingAfterBreak="0">
    <w:nsid w:val="2DDD44B1"/>
    <w:multiLevelType w:val="hybridMultilevel"/>
    <w:tmpl w:val="C7FEECF4"/>
    <w:lvl w:ilvl="0" w:tplc="38CC4C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D4D85"/>
    <w:multiLevelType w:val="hybridMultilevel"/>
    <w:tmpl w:val="770A47FE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10E6E"/>
    <w:multiLevelType w:val="hybridMultilevel"/>
    <w:tmpl w:val="21F63532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9846BE"/>
    <w:multiLevelType w:val="hybridMultilevel"/>
    <w:tmpl w:val="68B2D060"/>
    <w:lvl w:ilvl="0" w:tplc="37CE4B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54FDD"/>
    <w:multiLevelType w:val="hybridMultilevel"/>
    <w:tmpl w:val="6EF2C482"/>
    <w:lvl w:ilvl="0" w:tplc="0407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C7844"/>
    <w:multiLevelType w:val="hybridMultilevel"/>
    <w:tmpl w:val="39889B5C"/>
    <w:lvl w:ilvl="0" w:tplc="38CC4CEE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51C376E3"/>
    <w:multiLevelType w:val="hybridMultilevel"/>
    <w:tmpl w:val="C91E0C12"/>
    <w:lvl w:ilvl="0" w:tplc="0407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378AF"/>
    <w:multiLevelType w:val="hybridMultilevel"/>
    <w:tmpl w:val="593A78AC"/>
    <w:lvl w:ilvl="0" w:tplc="37CE4B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60FB5"/>
    <w:multiLevelType w:val="multilevel"/>
    <w:tmpl w:val="9B7C7D9C"/>
    <w:styleLink w:val="GliederungAbschlussbericht"/>
    <w:lvl w:ilvl="0">
      <w:start w:val="1"/>
      <w:numFmt w:val="decimal"/>
      <w:pStyle w:val="berschrift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0EB55B0"/>
    <w:multiLevelType w:val="hybridMultilevel"/>
    <w:tmpl w:val="28243A7E"/>
    <w:lvl w:ilvl="0" w:tplc="37CE4B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46B81"/>
    <w:multiLevelType w:val="hybridMultilevel"/>
    <w:tmpl w:val="DA9E99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B3FDF"/>
    <w:multiLevelType w:val="hybridMultilevel"/>
    <w:tmpl w:val="0E3ED1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61F35"/>
    <w:multiLevelType w:val="hybridMultilevel"/>
    <w:tmpl w:val="78D89BA8"/>
    <w:lvl w:ilvl="0" w:tplc="04070003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"/>
  </w:num>
  <w:num w:numId="5">
    <w:abstractNumId w:val="18"/>
  </w:num>
  <w:num w:numId="6">
    <w:abstractNumId w:val="9"/>
  </w:num>
  <w:num w:numId="7">
    <w:abstractNumId w:val="4"/>
  </w:num>
  <w:num w:numId="8">
    <w:abstractNumId w:val="5"/>
  </w:num>
  <w:num w:numId="9">
    <w:abstractNumId w:val="11"/>
  </w:num>
  <w:num w:numId="10">
    <w:abstractNumId w:val="14"/>
  </w:num>
  <w:num w:numId="11">
    <w:abstractNumId w:val="2"/>
  </w:num>
  <w:num w:numId="12">
    <w:abstractNumId w:val="3"/>
  </w:num>
  <w:num w:numId="13">
    <w:abstractNumId w:val="10"/>
  </w:num>
  <w:num w:numId="14">
    <w:abstractNumId w:val="21"/>
  </w:num>
  <w:num w:numId="15">
    <w:abstractNumId w:val="6"/>
  </w:num>
  <w:num w:numId="16">
    <w:abstractNumId w:val="15"/>
  </w:num>
  <w:num w:numId="17">
    <w:abstractNumId w:val="13"/>
  </w:num>
  <w:num w:numId="18">
    <w:abstractNumId w:val="19"/>
  </w:num>
  <w:num w:numId="19">
    <w:abstractNumId w:val="7"/>
  </w:num>
  <w:num w:numId="20">
    <w:abstractNumId w:val="1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2049">
      <o:colormru v:ext="edit" colors="#3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D2"/>
    <w:rsid w:val="00000C14"/>
    <w:rsid w:val="000073DD"/>
    <w:rsid w:val="00014955"/>
    <w:rsid w:val="000156C7"/>
    <w:rsid w:val="000358E3"/>
    <w:rsid w:val="0003798A"/>
    <w:rsid w:val="0004719B"/>
    <w:rsid w:val="00047A67"/>
    <w:rsid w:val="0005318F"/>
    <w:rsid w:val="000551AA"/>
    <w:rsid w:val="00056EAB"/>
    <w:rsid w:val="00075F70"/>
    <w:rsid w:val="000772DF"/>
    <w:rsid w:val="00092EFA"/>
    <w:rsid w:val="000961F0"/>
    <w:rsid w:val="000A0190"/>
    <w:rsid w:val="000A0936"/>
    <w:rsid w:val="000A618C"/>
    <w:rsid w:val="000F42B5"/>
    <w:rsid w:val="000F5FA2"/>
    <w:rsid w:val="00103AD8"/>
    <w:rsid w:val="0010545E"/>
    <w:rsid w:val="00106ECA"/>
    <w:rsid w:val="00125A54"/>
    <w:rsid w:val="00130B4B"/>
    <w:rsid w:val="00130DAE"/>
    <w:rsid w:val="00132329"/>
    <w:rsid w:val="001335E9"/>
    <w:rsid w:val="00134478"/>
    <w:rsid w:val="001401F4"/>
    <w:rsid w:val="00140213"/>
    <w:rsid w:val="001409D6"/>
    <w:rsid w:val="00146FD5"/>
    <w:rsid w:val="00151BC1"/>
    <w:rsid w:val="00164A8D"/>
    <w:rsid w:val="00173621"/>
    <w:rsid w:val="00175294"/>
    <w:rsid w:val="00181396"/>
    <w:rsid w:val="00184665"/>
    <w:rsid w:val="00184B81"/>
    <w:rsid w:val="00185313"/>
    <w:rsid w:val="0019696D"/>
    <w:rsid w:val="001A14EB"/>
    <w:rsid w:val="001A3E19"/>
    <w:rsid w:val="001A635F"/>
    <w:rsid w:val="001B44E2"/>
    <w:rsid w:val="001B4852"/>
    <w:rsid w:val="001C78F8"/>
    <w:rsid w:val="001D17D5"/>
    <w:rsid w:val="001D4EA8"/>
    <w:rsid w:val="001E1518"/>
    <w:rsid w:val="001E620C"/>
    <w:rsid w:val="001E775A"/>
    <w:rsid w:val="001F0A79"/>
    <w:rsid w:val="001F35EB"/>
    <w:rsid w:val="001F5B69"/>
    <w:rsid w:val="00200B18"/>
    <w:rsid w:val="00201FCE"/>
    <w:rsid w:val="002116C9"/>
    <w:rsid w:val="00214C8E"/>
    <w:rsid w:val="00217C47"/>
    <w:rsid w:val="00221A05"/>
    <w:rsid w:val="002274D5"/>
    <w:rsid w:val="00242420"/>
    <w:rsid w:val="002448B6"/>
    <w:rsid w:val="002538CA"/>
    <w:rsid w:val="00260EBE"/>
    <w:rsid w:val="002610FA"/>
    <w:rsid w:val="00264DE7"/>
    <w:rsid w:val="002658DC"/>
    <w:rsid w:val="00270C58"/>
    <w:rsid w:val="00273715"/>
    <w:rsid w:val="00281D87"/>
    <w:rsid w:val="00283063"/>
    <w:rsid w:val="002835EC"/>
    <w:rsid w:val="002927D2"/>
    <w:rsid w:val="00292AC0"/>
    <w:rsid w:val="00293B46"/>
    <w:rsid w:val="00296887"/>
    <w:rsid w:val="002A039C"/>
    <w:rsid w:val="002A6459"/>
    <w:rsid w:val="002A6DBE"/>
    <w:rsid w:val="002C205D"/>
    <w:rsid w:val="002C5F4D"/>
    <w:rsid w:val="002D7A0C"/>
    <w:rsid w:val="002E537D"/>
    <w:rsid w:val="002F0036"/>
    <w:rsid w:val="002F1BAC"/>
    <w:rsid w:val="002F5A60"/>
    <w:rsid w:val="002F6369"/>
    <w:rsid w:val="003002D9"/>
    <w:rsid w:val="00305944"/>
    <w:rsid w:val="003070EC"/>
    <w:rsid w:val="00307763"/>
    <w:rsid w:val="003100DF"/>
    <w:rsid w:val="00316E6D"/>
    <w:rsid w:val="00317C5A"/>
    <w:rsid w:val="00320A41"/>
    <w:rsid w:val="00321BB8"/>
    <w:rsid w:val="00332483"/>
    <w:rsid w:val="0033523C"/>
    <w:rsid w:val="00335646"/>
    <w:rsid w:val="0033650E"/>
    <w:rsid w:val="00337025"/>
    <w:rsid w:val="00344638"/>
    <w:rsid w:val="00355657"/>
    <w:rsid w:val="00381E34"/>
    <w:rsid w:val="00382BC3"/>
    <w:rsid w:val="00382F33"/>
    <w:rsid w:val="00383074"/>
    <w:rsid w:val="003854D0"/>
    <w:rsid w:val="00387A99"/>
    <w:rsid w:val="00392527"/>
    <w:rsid w:val="00394DE7"/>
    <w:rsid w:val="003975AB"/>
    <w:rsid w:val="003C08E5"/>
    <w:rsid w:val="003C10EE"/>
    <w:rsid w:val="003C6778"/>
    <w:rsid w:val="003C6E4A"/>
    <w:rsid w:val="003D1DC8"/>
    <w:rsid w:val="003E0DB7"/>
    <w:rsid w:val="003F1E7F"/>
    <w:rsid w:val="003F46F7"/>
    <w:rsid w:val="00401F59"/>
    <w:rsid w:val="0040364A"/>
    <w:rsid w:val="004118FC"/>
    <w:rsid w:val="004153D7"/>
    <w:rsid w:val="004419A3"/>
    <w:rsid w:val="004433C8"/>
    <w:rsid w:val="0044357F"/>
    <w:rsid w:val="00447775"/>
    <w:rsid w:val="00452252"/>
    <w:rsid w:val="00462D6E"/>
    <w:rsid w:val="00471508"/>
    <w:rsid w:val="004738ED"/>
    <w:rsid w:val="00474742"/>
    <w:rsid w:val="004770FC"/>
    <w:rsid w:val="004864BA"/>
    <w:rsid w:val="004868AA"/>
    <w:rsid w:val="004A08E5"/>
    <w:rsid w:val="004A5960"/>
    <w:rsid w:val="004B1100"/>
    <w:rsid w:val="004B45A5"/>
    <w:rsid w:val="004C0C18"/>
    <w:rsid w:val="004C3C89"/>
    <w:rsid w:val="004C50C0"/>
    <w:rsid w:val="004D44C0"/>
    <w:rsid w:val="004F11D7"/>
    <w:rsid w:val="004F3FBA"/>
    <w:rsid w:val="00500534"/>
    <w:rsid w:val="00501B6C"/>
    <w:rsid w:val="00502790"/>
    <w:rsid w:val="00503415"/>
    <w:rsid w:val="005042E5"/>
    <w:rsid w:val="00510499"/>
    <w:rsid w:val="00510BD6"/>
    <w:rsid w:val="00521BEC"/>
    <w:rsid w:val="00521C21"/>
    <w:rsid w:val="00527101"/>
    <w:rsid w:val="0052796E"/>
    <w:rsid w:val="005304EE"/>
    <w:rsid w:val="0053405C"/>
    <w:rsid w:val="0053736D"/>
    <w:rsid w:val="00540CE7"/>
    <w:rsid w:val="00545005"/>
    <w:rsid w:val="00546024"/>
    <w:rsid w:val="00547D51"/>
    <w:rsid w:val="00547E95"/>
    <w:rsid w:val="0055376F"/>
    <w:rsid w:val="00556C8C"/>
    <w:rsid w:val="00563A5E"/>
    <w:rsid w:val="00566563"/>
    <w:rsid w:val="00574E8C"/>
    <w:rsid w:val="00577FD3"/>
    <w:rsid w:val="00581BDB"/>
    <w:rsid w:val="00583791"/>
    <w:rsid w:val="00590914"/>
    <w:rsid w:val="005C1086"/>
    <w:rsid w:val="005D37A6"/>
    <w:rsid w:val="005D5039"/>
    <w:rsid w:val="005E1D17"/>
    <w:rsid w:val="005E1E1F"/>
    <w:rsid w:val="005E3E21"/>
    <w:rsid w:val="005E4964"/>
    <w:rsid w:val="005F664D"/>
    <w:rsid w:val="0060226C"/>
    <w:rsid w:val="006127D5"/>
    <w:rsid w:val="00624368"/>
    <w:rsid w:val="006312C8"/>
    <w:rsid w:val="00635F30"/>
    <w:rsid w:val="006445FB"/>
    <w:rsid w:val="006503D7"/>
    <w:rsid w:val="0065162E"/>
    <w:rsid w:val="0067180C"/>
    <w:rsid w:val="00673931"/>
    <w:rsid w:val="00676476"/>
    <w:rsid w:val="00682BCB"/>
    <w:rsid w:val="0068319B"/>
    <w:rsid w:val="00685E16"/>
    <w:rsid w:val="006954BA"/>
    <w:rsid w:val="006B1E55"/>
    <w:rsid w:val="006D280E"/>
    <w:rsid w:val="006D3095"/>
    <w:rsid w:val="006E7016"/>
    <w:rsid w:val="006F74C3"/>
    <w:rsid w:val="007058E0"/>
    <w:rsid w:val="00713AF2"/>
    <w:rsid w:val="00716F88"/>
    <w:rsid w:val="00724419"/>
    <w:rsid w:val="00726ACC"/>
    <w:rsid w:val="00730C45"/>
    <w:rsid w:val="00732977"/>
    <w:rsid w:val="007402F3"/>
    <w:rsid w:val="00740465"/>
    <w:rsid w:val="00751E10"/>
    <w:rsid w:val="00754255"/>
    <w:rsid w:val="0075549E"/>
    <w:rsid w:val="007558A8"/>
    <w:rsid w:val="00764BD4"/>
    <w:rsid w:val="00766633"/>
    <w:rsid w:val="00775D61"/>
    <w:rsid w:val="00790733"/>
    <w:rsid w:val="0079377E"/>
    <w:rsid w:val="00795069"/>
    <w:rsid w:val="007973F6"/>
    <w:rsid w:val="0079794D"/>
    <w:rsid w:val="007A3A45"/>
    <w:rsid w:val="007D36F1"/>
    <w:rsid w:val="007E2CAF"/>
    <w:rsid w:val="007E6B30"/>
    <w:rsid w:val="0080160B"/>
    <w:rsid w:val="00801B93"/>
    <w:rsid w:val="00802685"/>
    <w:rsid w:val="0080278A"/>
    <w:rsid w:val="00804DEA"/>
    <w:rsid w:val="00810FB6"/>
    <w:rsid w:val="00814DD6"/>
    <w:rsid w:val="00815BE7"/>
    <w:rsid w:val="0081604F"/>
    <w:rsid w:val="00816838"/>
    <w:rsid w:val="008178D1"/>
    <w:rsid w:val="0085058C"/>
    <w:rsid w:val="00852F19"/>
    <w:rsid w:val="00864579"/>
    <w:rsid w:val="00872154"/>
    <w:rsid w:val="00897C71"/>
    <w:rsid w:val="008C1155"/>
    <w:rsid w:val="008C62EE"/>
    <w:rsid w:val="008C6449"/>
    <w:rsid w:val="008D34A4"/>
    <w:rsid w:val="008D4389"/>
    <w:rsid w:val="008D7B50"/>
    <w:rsid w:val="008E2EE4"/>
    <w:rsid w:val="008F06B8"/>
    <w:rsid w:val="008F11F8"/>
    <w:rsid w:val="008F6DB0"/>
    <w:rsid w:val="009045AB"/>
    <w:rsid w:val="00917FFD"/>
    <w:rsid w:val="009244B7"/>
    <w:rsid w:val="009422AF"/>
    <w:rsid w:val="00942907"/>
    <w:rsid w:val="00945917"/>
    <w:rsid w:val="00960A86"/>
    <w:rsid w:val="00966CDE"/>
    <w:rsid w:val="00970BD0"/>
    <w:rsid w:val="00974EDC"/>
    <w:rsid w:val="0098157D"/>
    <w:rsid w:val="00981AD5"/>
    <w:rsid w:val="00984957"/>
    <w:rsid w:val="00985240"/>
    <w:rsid w:val="00990C13"/>
    <w:rsid w:val="009B05CC"/>
    <w:rsid w:val="009B7E9A"/>
    <w:rsid w:val="009C7181"/>
    <w:rsid w:val="009D679C"/>
    <w:rsid w:val="009D7F97"/>
    <w:rsid w:val="009E0E7D"/>
    <w:rsid w:val="009F0C7F"/>
    <w:rsid w:val="009F43C6"/>
    <w:rsid w:val="00A06D5A"/>
    <w:rsid w:val="00A10FDB"/>
    <w:rsid w:val="00A14BB0"/>
    <w:rsid w:val="00A15A82"/>
    <w:rsid w:val="00A27C4F"/>
    <w:rsid w:val="00A41A63"/>
    <w:rsid w:val="00A43E9E"/>
    <w:rsid w:val="00A458AD"/>
    <w:rsid w:val="00A45DEB"/>
    <w:rsid w:val="00A4760C"/>
    <w:rsid w:val="00A5702C"/>
    <w:rsid w:val="00A62F16"/>
    <w:rsid w:val="00A802A3"/>
    <w:rsid w:val="00A96A43"/>
    <w:rsid w:val="00A96F9E"/>
    <w:rsid w:val="00AA3381"/>
    <w:rsid w:val="00AB5BB5"/>
    <w:rsid w:val="00AC1471"/>
    <w:rsid w:val="00AD009B"/>
    <w:rsid w:val="00AD621C"/>
    <w:rsid w:val="00B00ECC"/>
    <w:rsid w:val="00B23F32"/>
    <w:rsid w:val="00B2418C"/>
    <w:rsid w:val="00B33B3B"/>
    <w:rsid w:val="00B604DE"/>
    <w:rsid w:val="00B675D7"/>
    <w:rsid w:val="00B72D24"/>
    <w:rsid w:val="00B74C33"/>
    <w:rsid w:val="00B74D9D"/>
    <w:rsid w:val="00B763E7"/>
    <w:rsid w:val="00B807F3"/>
    <w:rsid w:val="00B80B5A"/>
    <w:rsid w:val="00B86395"/>
    <w:rsid w:val="00B94D86"/>
    <w:rsid w:val="00BA1D85"/>
    <w:rsid w:val="00BA42A2"/>
    <w:rsid w:val="00BB1E80"/>
    <w:rsid w:val="00BB3885"/>
    <w:rsid w:val="00BB7A0D"/>
    <w:rsid w:val="00BD0719"/>
    <w:rsid w:val="00BD7044"/>
    <w:rsid w:val="00BD76C1"/>
    <w:rsid w:val="00BE057D"/>
    <w:rsid w:val="00BE240D"/>
    <w:rsid w:val="00BE4375"/>
    <w:rsid w:val="00BF4374"/>
    <w:rsid w:val="00C0221A"/>
    <w:rsid w:val="00C06329"/>
    <w:rsid w:val="00C15CA7"/>
    <w:rsid w:val="00C16A94"/>
    <w:rsid w:val="00C34BCE"/>
    <w:rsid w:val="00C37696"/>
    <w:rsid w:val="00C41A32"/>
    <w:rsid w:val="00C4381D"/>
    <w:rsid w:val="00C460B7"/>
    <w:rsid w:val="00C4717A"/>
    <w:rsid w:val="00C50B59"/>
    <w:rsid w:val="00C56F5C"/>
    <w:rsid w:val="00C64106"/>
    <w:rsid w:val="00C64AD8"/>
    <w:rsid w:val="00C660E2"/>
    <w:rsid w:val="00C678D7"/>
    <w:rsid w:val="00C83E62"/>
    <w:rsid w:val="00C95BC3"/>
    <w:rsid w:val="00C96C83"/>
    <w:rsid w:val="00CA2E3B"/>
    <w:rsid w:val="00CA593A"/>
    <w:rsid w:val="00CC354F"/>
    <w:rsid w:val="00CC68A7"/>
    <w:rsid w:val="00CE631E"/>
    <w:rsid w:val="00CE6649"/>
    <w:rsid w:val="00CF5CC9"/>
    <w:rsid w:val="00CF63DB"/>
    <w:rsid w:val="00CF7AAF"/>
    <w:rsid w:val="00D00D51"/>
    <w:rsid w:val="00D01774"/>
    <w:rsid w:val="00D215E3"/>
    <w:rsid w:val="00D31D06"/>
    <w:rsid w:val="00D361BB"/>
    <w:rsid w:val="00D41AC5"/>
    <w:rsid w:val="00D41B2C"/>
    <w:rsid w:val="00D4679F"/>
    <w:rsid w:val="00D50A79"/>
    <w:rsid w:val="00D50F4B"/>
    <w:rsid w:val="00D5296E"/>
    <w:rsid w:val="00D55A1C"/>
    <w:rsid w:val="00D55A63"/>
    <w:rsid w:val="00D6469D"/>
    <w:rsid w:val="00D70FD8"/>
    <w:rsid w:val="00D80674"/>
    <w:rsid w:val="00D807B8"/>
    <w:rsid w:val="00D84B6C"/>
    <w:rsid w:val="00D91525"/>
    <w:rsid w:val="00D92270"/>
    <w:rsid w:val="00DA3426"/>
    <w:rsid w:val="00DA71E9"/>
    <w:rsid w:val="00DB0D3F"/>
    <w:rsid w:val="00DB267F"/>
    <w:rsid w:val="00DB4FD9"/>
    <w:rsid w:val="00DB6DDB"/>
    <w:rsid w:val="00DD1FEB"/>
    <w:rsid w:val="00DD3928"/>
    <w:rsid w:val="00DD6BF8"/>
    <w:rsid w:val="00DD6F4C"/>
    <w:rsid w:val="00DE7252"/>
    <w:rsid w:val="00DF0A83"/>
    <w:rsid w:val="00E036E7"/>
    <w:rsid w:val="00E04EAC"/>
    <w:rsid w:val="00E116A1"/>
    <w:rsid w:val="00E170E7"/>
    <w:rsid w:val="00E34896"/>
    <w:rsid w:val="00E351C3"/>
    <w:rsid w:val="00E3661B"/>
    <w:rsid w:val="00E41EB2"/>
    <w:rsid w:val="00E44767"/>
    <w:rsid w:val="00E573B9"/>
    <w:rsid w:val="00E63C93"/>
    <w:rsid w:val="00E77326"/>
    <w:rsid w:val="00E81AFE"/>
    <w:rsid w:val="00E81CB9"/>
    <w:rsid w:val="00E9067B"/>
    <w:rsid w:val="00E91D39"/>
    <w:rsid w:val="00EA5825"/>
    <w:rsid w:val="00EB11BE"/>
    <w:rsid w:val="00EB5640"/>
    <w:rsid w:val="00ED080E"/>
    <w:rsid w:val="00ED62B1"/>
    <w:rsid w:val="00EE1266"/>
    <w:rsid w:val="00EE1630"/>
    <w:rsid w:val="00EE2AAC"/>
    <w:rsid w:val="00EE3032"/>
    <w:rsid w:val="00EF1DC7"/>
    <w:rsid w:val="00EF298B"/>
    <w:rsid w:val="00F00B13"/>
    <w:rsid w:val="00F038B2"/>
    <w:rsid w:val="00F20182"/>
    <w:rsid w:val="00F301BD"/>
    <w:rsid w:val="00F3137A"/>
    <w:rsid w:val="00F35C1E"/>
    <w:rsid w:val="00F502CF"/>
    <w:rsid w:val="00F53CE4"/>
    <w:rsid w:val="00F5550A"/>
    <w:rsid w:val="00F602C6"/>
    <w:rsid w:val="00F61F5C"/>
    <w:rsid w:val="00F85CC0"/>
    <w:rsid w:val="00FA5D52"/>
    <w:rsid w:val="00FB191C"/>
    <w:rsid w:val="00FC16AC"/>
    <w:rsid w:val="00FC4127"/>
    <w:rsid w:val="00FC5641"/>
    <w:rsid w:val="00FD0FC9"/>
    <w:rsid w:val="00FD6877"/>
    <w:rsid w:val="00FE29B2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9f"/>
    </o:shapedefaults>
    <o:shapelayout v:ext="edit">
      <o:idmap v:ext="edit" data="1"/>
    </o:shapelayout>
  </w:shapeDefaults>
  <w:decimalSymbol w:val=","/>
  <w:listSeparator w:val=";"/>
  <w15:docId w15:val="{87C1D5F2-B092-4E90-A670-9A40E5C6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E81CB9"/>
    <w:pPr>
      <w:spacing w:line="276" w:lineRule="auto"/>
      <w:jc w:val="both"/>
    </w:pPr>
    <w:rPr>
      <w:rFonts w:ascii="Cambria" w:hAnsi="Cambria"/>
      <w:sz w:val="22"/>
      <w:szCs w:val="24"/>
    </w:rPr>
  </w:style>
  <w:style w:type="paragraph" w:styleId="berschrift1">
    <w:name w:val="heading 1"/>
    <w:basedOn w:val="Standard"/>
    <w:next w:val="Standard"/>
    <w:qFormat/>
    <w:rsid w:val="002274D5"/>
    <w:pPr>
      <w:keepNext/>
      <w:numPr>
        <w:numId w:val="22"/>
      </w:numPr>
      <w:pBdr>
        <w:bottom w:val="single" w:sz="18" w:space="1" w:color="BD0026"/>
      </w:pBdr>
      <w:spacing w:before="240" w:after="60" w:line="240" w:lineRule="auto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rsid w:val="002274D5"/>
    <w:pPr>
      <w:keepNext/>
      <w:numPr>
        <w:ilvl w:val="1"/>
        <w:numId w:val="22"/>
      </w:numPr>
      <w:pBdr>
        <w:bottom w:val="dotted" w:sz="18" w:space="1" w:color="BD0026"/>
      </w:pBdr>
      <w:spacing w:before="240" w:after="60" w:line="24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2274D5"/>
    <w:pPr>
      <w:keepNext/>
      <w:numPr>
        <w:ilvl w:val="2"/>
        <w:numId w:val="22"/>
      </w:numPr>
      <w:pBdr>
        <w:bottom w:val="single" w:sz="12" w:space="1" w:color="BD0026"/>
      </w:pBdr>
      <w:spacing w:before="240" w:after="120" w:line="240" w:lineRule="auto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2274D5"/>
    <w:pPr>
      <w:keepNext/>
      <w:numPr>
        <w:ilvl w:val="3"/>
        <w:numId w:val="22"/>
      </w:numPr>
      <w:pBdr>
        <w:bottom w:val="dotted" w:sz="12" w:space="1" w:color="C00000"/>
      </w:pBdr>
      <w:spacing w:before="240" w:after="60" w:line="240" w:lineRule="auto"/>
      <w:outlineLvl w:val="3"/>
    </w:pPr>
    <w:rPr>
      <w:rFonts w:ascii="Arial" w:hAnsi="Arial"/>
      <w:bCs/>
      <w:i/>
      <w:iCs/>
      <w:sz w:val="24"/>
      <w:szCs w:val="28"/>
    </w:rPr>
  </w:style>
  <w:style w:type="paragraph" w:styleId="berschrift5">
    <w:name w:val="heading 5"/>
    <w:basedOn w:val="Standard"/>
    <w:next w:val="Standard"/>
    <w:qFormat/>
    <w:rsid w:val="00547E95"/>
    <w:pPr>
      <w:keepNext/>
      <w:numPr>
        <w:ilvl w:val="4"/>
        <w:numId w:val="22"/>
      </w:numPr>
      <w:spacing w:line="240" w:lineRule="auto"/>
      <w:jc w:val="left"/>
      <w:outlineLvl w:val="4"/>
    </w:pPr>
    <w:rPr>
      <w:b/>
      <w:color w:val="002060"/>
      <w:szCs w:val="52"/>
      <w:u w:val="single"/>
    </w:rPr>
  </w:style>
  <w:style w:type="paragraph" w:styleId="berschrift6">
    <w:name w:val="heading 6"/>
    <w:basedOn w:val="Standard"/>
    <w:next w:val="Standard"/>
    <w:qFormat/>
    <w:rsid w:val="00C460B7"/>
    <w:pPr>
      <w:keepNext/>
      <w:numPr>
        <w:ilvl w:val="5"/>
        <w:numId w:val="22"/>
      </w:numPr>
      <w:spacing w:line="240" w:lineRule="auto"/>
      <w:outlineLvl w:val="5"/>
    </w:pPr>
    <w:rPr>
      <w:i/>
      <w:color w:val="002060"/>
      <w:szCs w:val="28"/>
    </w:rPr>
  </w:style>
  <w:style w:type="paragraph" w:styleId="berschrift7">
    <w:name w:val="heading 7"/>
    <w:basedOn w:val="Standard"/>
    <w:next w:val="Standard"/>
    <w:qFormat/>
    <w:rsid w:val="003F1E7F"/>
    <w:pPr>
      <w:keepNext/>
      <w:outlineLvl w:val="6"/>
    </w:pPr>
    <w:rPr>
      <w:rFonts w:ascii="Times New Roman" w:hAnsi="Times New Roman"/>
      <w:b/>
      <w:bCs/>
      <w:sz w:val="24"/>
      <w:u w:val="single"/>
    </w:rPr>
  </w:style>
  <w:style w:type="paragraph" w:styleId="berschrift8">
    <w:name w:val="heading 8"/>
    <w:basedOn w:val="Standard"/>
    <w:next w:val="Standard"/>
    <w:qFormat/>
    <w:rsid w:val="003F1E7F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3F1E7F"/>
    <w:pPr>
      <w:keepNext/>
      <w:outlineLvl w:val="8"/>
    </w:pPr>
    <w:rPr>
      <w:rFonts w:cs="Arial"/>
      <w:b/>
      <w:bCs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malltext">
    <w:name w:val="small text"/>
    <w:basedOn w:val="Standard"/>
    <w:next w:val="Standard"/>
    <w:rsid w:val="001C78F8"/>
    <w:rPr>
      <w:sz w:val="16"/>
    </w:rPr>
  </w:style>
  <w:style w:type="paragraph" w:styleId="Kopfzeile">
    <w:name w:val="header"/>
    <w:basedOn w:val="Standard"/>
    <w:rsid w:val="004D44C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D44C0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4D4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F20182"/>
    <w:rPr>
      <w:color w:val="0000FF"/>
      <w:u w:val="single"/>
    </w:rPr>
  </w:style>
  <w:style w:type="character" w:styleId="Seitenzahl">
    <w:name w:val="page number"/>
    <w:basedOn w:val="Absatz-Standardschriftart"/>
    <w:rsid w:val="002C205D"/>
  </w:style>
  <w:style w:type="paragraph" w:styleId="Textkrper">
    <w:name w:val="Body Text"/>
    <w:basedOn w:val="Standard"/>
    <w:rsid w:val="00974EDC"/>
  </w:style>
  <w:style w:type="paragraph" w:styleId="Verzeichnis1">
    <w:name w:val="toc 1"/>
    <w:basedOn w:val="Standard"/>
    <w:next w:val="Standard"/>
    <w:autoRedefine/>
    <w:uiPriority w:val="39"/>
    <w:rsid w:val="00917FFD"/>
    <w:pPr>
      <w:spacing w:before="240" w:after="120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17FFD"/>
    <w:pPr>
      <w:ind w:left="442"/>
    </w:pPr>
    <w:rPr>
      <w:szCs w:val="20"/>
    </w:rPr>
  </w:style>
  <w:style w:type="paragraph" w:styleId="Kommentartext">
    <w:name w:val="annotation text"/>
    <w:basedOn w:val="Standard"/>
    <w:semiHidden/>
    <w:rsid w:val="003C6778"/>
    <w:rPr>
      <w:rFonts w:ascii="Times New Roman" w:hAnsi="Times New Roman"/>
      <w:sz w:val="20"/>
      <w:szCs w:val="20"/>
    </w:rPr>
  </w:style>
  <w:style w:type="paragraph" w:styleId="Textkrper2">
    <w:name w:val="Body Text 2"/>
    <w:basedOn w:val="Standard"/>
    <w:rsid w:val="003C6778"/>
    <w:pPr>
      <w:spacing w:after="120" w:line="480" w:lineRule="auto"/>
    </w:pPr>
  </w:style>
  <w:style w:type="paragraph" w:styleId="Textkrper-Zeileneinzug">
    <w:name w:val="Body Text Indent"/>
    <w:basedOn w:val="Standard"/>
    <w:rsid w:val="004864BA"/>
    <w:pPr>
      <w:ind w:left="2124"/>
    </w:pPr>
    <w:rPr>
      <w:rFonts w:ascii="Times New Roman" w:hAnsi="Times New Roman"/>
      <w:sz w:val="28"/>
      <w:szCs w:val="28"/>
    </w:rPr>
  </w:style>
  <w:style w:type="paragraph" w:styleId="Textkrper-Einzug2">
    <w:name w:val="Body Text Indent 2"/>
    <w:basedOn w:val="Standard"/>
    <w:rsid w:val="004864BA"/>
    <w:pPr>
      <w:ind w:left="360"/>
    </w:pPr>
    <w:rPr>
      <w:rFonts w:ascii="Times New Roman" w:hAnsi="Times New Roman"/>
      <w:i/>
      <w:iCs/>
      <w:color w:val="FF0000"/>
      <w:sz w:val="24"/>
    </w:rPr>
  </w:style>
  <w:style w:type="paragraph" w:styleId="Textkrper-Einzug3">
    <w:name w:val="Body Text Indent 3"/>
    <w:basedOn w:val="Standard"/>
    <w:rsid w:val="004864BA"/>
    <w:pPr>
      <w:ind w:left="720"/>
    </w:pPr>
    <w:rPr>
      <w:rFonts w:ascii="Times New Roman" w:hAnsi="Times New Roman"/>
      <w:i/>
      <w:iCs/>
      <w:color w:val="FF0000"/>
      <w:sz w:val="24"/>
    </w:rPr>
  </w:style>
  <w:style w:type="paragraph" w:styleId="Textkrper3">
    <w:name w:val="Body Text 3"/>
    <w:basedOn w:val="Standard"/>
    <w:rsid w:val="004864BA"/>
    <w:rPr>
      <w:rFonts w:cs="Arial"/>
      <w:sz w:val="20"/>
      <w:szCs w:val="20"/>
    </w:rPr>
  </w:style>
  <w:style w:type="paragraph" w:styleId="StandardWeb">
    <w:name w:val="Normal (Web)"/>
    <w:basedOn w:val="Standard"/>
    <w:rsid w:val="004864B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TMLVorformatiert">
    <w:name w:val="HTML Preformatted"/>
    <w:basedOn w:val="Standard"/>
    <w:rsid w:val="00486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my-MM"/>
    </w:rPr>
  </w:style>
  <w:style w:type="paragraph" w:styleId="Verzeichnis2">
    <w:name w:val="toc 2"/>
    <w:basedOn w:val="Standard"/>
    <w:next w:val="Standard"/>
    <w:autoRedefine/>
    <w:uiPriority w:val="39"/>
    <w:rsid w:val="00C64AD8"/>
    <w:pPr>
      <w:spacing w:before="120"/>
      <w:ind w:left="221"/>
    </w:pPr>
    <w:rPr>
      <w:i/>
      <w:iCs/>
      <w:szCs w:val="20"/>
    </w:rPr>
  </w:style>
  <w:style w:type="paragraph" w:styleId="Verzeichnis4">
    <w:name w:val="toc 4"/>
    <w:basedOn w:val="Standard"/>
    <w:next w:val="Standard"/>
    <w:autoRedefine/>
    <w:uiPriority w:val="39"/>
    <w:rsid w:val="00917FFD"/>
    <w:pPr>
      <w:ind w:left="658"/>
      <w:contextualSpacing/>
    </w:pPr>
    <w:rPr>
      <w:szCs w:val="20"/>
    </w:rPr>
  </w:style>
  <w:style w:type="paragraph" w:styleId="Verzeichnis5">
    <w:name w:val="toc 5"/>
    <w:basedOn w:val="Standard"/>
    <w:next w:val="Standard"/>
    <w:autoRedefine/>
    <w:rsid w:val="00917FFD"/>
    <w:pPr>
      <w:ind w:left="879"/>
    </w:pPr>
    <w:rPr>
      <w:szCs w:val="20"/>
    </w:rPr>
  </w:style>
  <w:style w:type="paragraph" w:styleId="Verzeichnis6">
    <w:name w:val="toc 6"/>
    <w:basedOn w:val="Standard"/>
    <w:next w:val="Standard"/>
    <w:autoRedefine/>
    <w:rsid w:val="00917FFD"/>
    <w:pPr>
      <w:ind w:left="1100"/>
    </w:pPr>
    <w:rPr>
      <w:szCs w:val="20"/>
    </w:rPr>
  </w:style>
  <w:style w:type="paragraph" w:styleId="Verzeichnis7">
    <w:name w:val="toc 7"/>
    <w:basedOn w:val="Standard"/>
    <w:next w:val="Standard"/>
    <w:autoRedefine/>
    <w:rsid w:val="006D280E"/>
    <w:pPr>
      <w:ind w:left="1320"/>
    </w:pPr>
    <w:rPr>
      <w:rFonts w:ascii="Calibri" w:hAnsi="Calibri"/>
      <w:sz w:val="20"/>
      <w:szCs w:val="20"/>
    </w:rPr>
  </w:style>
  <w:style w:type="paragraph" w:styleId="Verzeichnis8">
    <w:name w:val="toc 8"/>
    <w:basedOn w:val="Standard"/>
    <w:next w:val="Standard"/>
    <w:autoRedefine/>
    <w:rsid w:val="006D280E"/>
    <w:pPr>
      <w:ind w:left="1540"/>
    </w:pPr>
    <w:rPr>
      <w:rFonts w:ascii="Calibri" w:hAnsi="Calibri"/>
      <w:sz w:val="20"/>
      <w:szCs w:val="20"/>
    </w:rPr>
  </w:style>
  <w:style w:type="paragraph" w:styleId="Verzeichnis9">
    <w:name w:val="toc 9"/>
    <w:basedOn w:val="Standard"/>
    <w:next w:val="Standard"/>
    <w:autoRedefine/>
    <w:rsid w:val="006D280E"/>
    <w:pPr>
      <w:ind w:left="1760"/>
    </w:pPr>
    <w:rPr>
      <w:rFonts w:ascii="Calibri" w:hAnsi="Calibri"/>
      <w:sz w:val="20"/>
      <w:szCs w:val="20"/>
    </w:rPr>
  </w:style>
  <w:style w:type="table" w:styleId="HelleListe-Akzent2">
    <w:name w:val="Light List Accent 2"/>
    <w:basedOn w:val="NormaleTabelle"/>
    <w:uiPriority w:val="61"/>
    <w:rsid w:val="00ED62B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TabelleIPE">
    <w:name w:val="Tabelle_IPE"/>
    <w:basedOn w:val="NormaleTabelle"/>
    <w:rsid w:val="00ED62B1"/>
    <w:rPr>
      <w:rFonts w:ascii="Arial" w:hAnsi="Arial"/>
      <w:sz w:val="22"/>
    </w:rPr>
    <w:tblPr>
      <w:tblBorders>
        <w:top w:val="single" w:sz="8" w:space="0" w:color="D6AF2A"/>
        <w:left w:val="single" w:sz="8" w:space="0" w:color="D6AF2A"/>
        <w:bottom w:val="single" w:sz="8" w:space="0" w:color="D6AF2A"/>
        <w:right w:val="single" w:sz="8" w:space="0" w:color="D6AF2A"/>
        <w:insideH w:val="single" w:sz="8" w:space="0" w:color="D6AF2A"/>
        <w:insideV w:val="single" w:sz="8" w:space="0" w:color="D6AF2A"/>
      </w:tblBorders>
    </w:tblPr>
    <w:tblStylePr w:type="firstRow">
      <w:rPr>
        <w:b/>
      </w:rPr>
      <w:tblPr/>
      <w:tcPr>
        <w:tcBorders>
          <w:top w:val="single" w:sz="8" w:space="0" w:color="D6AF2A"/>
          <w:left w:val="single" w:sz="8" w:space="0" w:color="D6AF2A"/>
          <w:bottom w:val="single" w:sz="8" w:space="0" w:color="D6AF2A"/>
          <w:right w:val="single" w:sz="8" w:space="0" w:color="D6AF2A"/>
          <w:insideH w:val="nil"/>
          <w:insideV w:val="nil"/>
          <w:tl2br w:val="nil"/>
          <w:tr2bl w:val="nil"/>
        </w:tcBorders>
        <w:shd w:val="clear" w:color="auto" w:fill="D6AF2A"/>
      </w:tcPr>
    </w:tblStylePr>
    <w:tblStylePr w:type="lastRow">
      <w:tblPr/>
      <w:tcPr>
        <w:tcBorders>
          <w:top w:val="single" w:sz="8" w:space="0" w:color="D6AF2A"/>
          <w:left w:val="single" w:sz="8" w:space="0" w:color="D6AF2A"/>
          <w:bottom w:val="single" w:sz="8" w:space="0" w:color="D6AF2A"/>
          <w:right w:val="single" w:sz="8" w:space="0" w:color="D6AF2A"/>
          <w:insideH w:val="single" w:sz="8" w:space="0" w:color="D6AF2A"/>
          <w:insideV w:val="single" w:sz="8" w:space="0" w:color="D6AF2A"/>
        </w:tcBorders>
      </w:tcPr>
    </w:tblStylePr>
  </w:style>
  <w:style w:type="paragraph" w:styleId="Beschriftung">
    <w:name w:val="caption"/>
    <w:basedOn w:val="Standard"/>
    <w:next w:val="Standard"/>
    <w:unhideWhenUsed/>
    <w:qFormat/>
    <w:rsid w:val="003F1E7F"/>
    <w:pPr>
      <w:spacing w:before="120"/>
    </w:pPr>
    <w:rPr>
      <w:bCs/>
      <w:i/>
      <w:sz w:val="18"/>
      <w:szCs w:val="20"/>
    </w:rPr>
  </w:style>
  <w:style w:type="paragraph" w:styleId="Abbildungsverzeichnis">
    <w:name w:val="table of figures"/>
    <w:basedOn w:val="Standard"/>
    <w:next w:val="Standard"/>
    <w:uiPriority w:val="99"/>
    <w:rsid w:val="00355657"/>
  </w:style>
  <w:style w:type="character" w:styleId="Hervorhebung">
    <w:name w:val="Emphasis"/>
    <w:basedOn w:val="Absatz-Standardschriftart"/>
    <w:qFormat/>
    <w:rsid w:val="003F1E7F"/>
    <w:rPr>
      <w:i/>
      <w:iCs/>
    </w:rPr>
  </w:style>
  <w:style w:type="paragraph" w:styleId="Listenabsatz">
    <w:name w:val="List Paragraph"/>
    <w:basedOn w:val="Standard"/>
    <w:uiPriority w:val="34"/>
    <w:qFormat/>
    <w:rsid w:val="003F1E7F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43C6"/>
    <w:pPr>
      <w:keepLines/>
      <w:numPr>
        <w:numId w:val="0"/>
      </w:numPr>
      <w:spacing w:before="480" w:after="0" w:line="276" w:lineRule="auto"/>
      <w:ind w:left="360" w:hanging="360"/>
      <w:jc w:val="left"/>
      <w:outlineLvl w:val="9"/>
    </w:pPr>
    <w:rPr>
      <w:rFonts w:eastAsiaTheme="majorEastAsia" w:cstheme="majorBidi"/>
      <w:kern w:val="0"/>
      <w:szCs w:val="28"/>
    </w:rPr>
  </w:style>
  <w:style w:type="character" w:styleId="Platzhaltertext">
    <w:name w:val="Placeholder Text"/>
    <w:basedOn w:val="Absatz-Standardschriftart"/>
    <w:uiPriority w:val="99"/>
    <w:semiHidden/>
    <w:rsid w:val="00260EBE"/>
    <w:rPr>
      <w:color w:val="808080"/>
    </w:rPr>
  </w:style>
  <w:style w:type="numbering" w:customStyle="1" w:styleId="GliederungAbschlussbericht">
    <w:name w:val="Gliederung_Abschlussbericht"/>
    <w:uiPriority w:val="99"/>
    <w:rsid w:val="00547E95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0001_arbeit\001_ipe\003_ressourcen\vorlage_abschlussbericht_neues_desig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988C0265-D18B-4FBE-9B87-CEBA8A604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vorlage_abschlussbericht_neues_design.dotx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Evangelische Hochschule Nürnberg / IPE</Company>
  <LinksUpToDate>false</LinksUpToDate>
  <CharactersWithSpaces>0</CharactersWithSpaces>
  <SharedDoc>false</SharedDoc>
  <HLinks>
    <vt:vector size="366" baseType="variant">
      <vt:variant>
        <vt:i4>1835070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_Toc364682193</vt:lpwstr>
      </vt:variant>
      <vt:variant>
        <vt:i4>1376304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_Toc364676048</vt:lpwstr>
      </vt:variant>
      <vt:variant>
        <vt:i4>1376304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_Toc364676047</vt:lpwstr>
      </vt:variant>
      <vt:variant>
        <vt:i4>1376304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_Toc364676046</vt:lpwstr>
      </vt:variant>
      <vt:variant>
        <vt:i4>1376304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_Toc364676045</vt:lpwstr>
      </vt:variant>
      <vt:variant>
        <vt:i4>1376304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_Toc364676044</vt:lpwstr>
      </vt:variant>
      <vt:variant>
        <vt:i4>1376304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_Toc364676043</vt:lpwstr>
      </vt:variant>
      <vt:variant>
        <vt:i4>1376304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_Toc364676042</vt:lpwstr>
      </vt:variant>
      <vt:variant>
        <vt:i4>1376304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_Toc364676041</vt:lpwstr>
      </vt:variant>
      <vt:variant>
        <vt:i4>1376304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_Toc364676040</vt:lpwstr>
      </vt:variant>
      <vt:variant>
        <vt:i4>1179696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_Toc364676039</vt:lpwstr>
      </vt:variant>
      <vt:variant>
        <vt:i4>1179696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_Toc364676038</vt:lpwstr>
      </vt:variant>
      <vt:variant>
        <vt:i4>1179696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_Toc364676037</vt:lpwstr>
      </vt:variant>
      <vt:variant>
        <vt:i4>1179696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_Toc364676036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_Toc364676035</vt:lpwstr>
      </vt:variant>
      <vt:variant>
        <vt:i4>1179696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_Toc364676034</vt:lpwstr>
      </vt:variant>
      <vt:variant>
        <vt:i4>1179696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_Toc364676033</vt:lpwstr>
      </vt:variant>
      <vt:variant>
        <vt:i4>1179696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_Toc364676032</vt:lpwstr>
      </vt:variant>
      <vt:variant>
        <vt:i4>1179696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_Toc364676031</vt:lpwstr>
      </vt:variant>
      <vt:variant>
        <vt:i4>1179696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_Toc364676030</vt:lpwstr>
      </vt:variant>
      <vt:variant>
        <vt:i4>1245232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_Toc364676029</vt:lpwstr>
      </vt:variant>
      <vt:variant>
        <vt:i4>1245232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_Toc364676028</vt:lpwstr>
      </vt:variant>
      <vt:variant>
        <vt:i4>1245232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_Toc364676027</vt:lpwstr>
      </vt:variant>
      <vt:variant>
        <vt:i4>1245232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_Toc364676026</vt:lpwstr>
      </vt:variant>
      <vt:variant>
        <vt:i4>1245232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_Toc364676025</vt:lpwstr>
      </vt:variant>
      <vt:variant>
        <vt:i4>1245232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_Toc364676024</vt:lpwstr>
      </vt:variant>
      <vt:variant>
        <vt:i4>1245232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_Toc364676023</vt:lpwstr>
      </vt:variant>
      <vt:variant>
        <vt:i4>1245232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_Toc364676022</vt:lpwstr>
      </vt:variant>
      <vt:variant>
        <vt:i4>1245232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_Toc364676021</vt:lpwstr>
      </vt:variant>
      <vt:variant>
        <vt:i4>1245232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_Toc364676020</vt:lpwstr>
      </vt:variant>
      <vt:variant>
        <vt:i4>1048624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_Toc364676019</vt:lpwstr>
      </vt:variant>
      <vt:variant>
        <vt:i4>1048624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_Toc364676018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_Toc364676017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_Toc364676016</vt:lpwstr>
      </vt:variant>
      <vt:variant>
        <vt:i4>1048624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_Toc364676015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_Toc364676014</vt:lpwstr>
      </vt:variant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_Toc364676013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_Toc364676012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_Toc364676011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_Toc364676010</vt:lpwstr>
      </vt:variant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_Toc364676009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_Toc364676008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_Toc364676007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_Toc364676006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_Toc364676005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_Toc364676004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_Toc364676003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_Toc364676002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_Toc364676001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_Toc364676000</vt:lpwstr>
      </vt:variant>
      <vt:variant>
        <vt:i4>1769529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_Toc364675999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_Toc364675998</vt:lpwstr>
      </vt:variant>
      <vt:variant>
        <vt:i4>1769529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_Toc364675997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_Toc364675996</vt:lpwstr>
      </vt:variant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_Toc364675995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_Toc364675994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_Toc364675993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_Toc364675992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_Toc364675991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_Toc364675990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_Toc364675989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ottmanns</dc:creator>
  <cp:lastModifiedBy>Ottmann, Sebastian</cp:lastModifiedBy>
  <cp:revision>5</cp:revision>
  <cp:lastPrinted>2010-10-18T14:57:00Z</cp:lastPrinted>
  <dcterms:created xsi:type="dcterms:W3CDTF">2020-10-21T09:07:00Z</dcterms:created>
  <dcterms:modified xsi:type="dcterms:W3CDTF">2020-10-21T09:16:00Z</dcterms:modified>
</cp:coreProperties>
</file>